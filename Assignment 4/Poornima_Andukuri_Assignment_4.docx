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6D9E4" w14:textId="67998A89" w:rsidR="00E614DD" w:rsidRDefault="0089046E" w:rsidP="00C71F01">
      <w:pPr>
        <w:pStyle w:val="Title"/>
        <w:jc w:val="left"/>
        <w:rPr>
          <w:b/>
          <w:bCs/>
        </w:rPr>
      </w:pPr>
      <w:r>
        <w:rPr>
          <w:b/>
          <w:bCs/>
        </w:rPr>
        <w:t>Introduction</w:t>
      </w:r>
      <w:r w:rsidR="00C71F01" w:rsidRPr="00C71F01">
        <w:rPr>
          <w:b/>
          <w:bCs/>
        </w:rPr>
        <w:t>:</w:t>
      </w:r>
    </w:p>
    <w:p w14:paraId="15018865" w14:textId="4D6D5BA6" w:rsidR="00A82467" w:rsidRDefault="00A82467" w:rsidP="00A82467">
      <w:r>
        <w:t xml:space="preserve">Machine learning can be used to evaluate real estate market to increase sales and profits. It is less time and resource consuming compared to other evaluation techniques. Machine learning regression for residential real estate evaluation will help improve performance. </w:t>
      </w:r>
    </w:p>
    <w:p w14:paraId="56D0C6AE" w14:textId="371D9DC3" w:rsidR="006B1725" w:rsidRDefault="008D435F" w:rsidP="006B1725">
      <w:pPr>
        <w:ind w:firstLine="0"/>
        <w:rPr>
          <w:b/>
          <w:bCs/>
        </w:rPr>
      </w:pPr>
      <w:r>
        <w:rPr>
          <w:b/>
          <w:bCs/>
        </w:rPr>
        <w:t>Exploratory Data Analysis</w:t>
      </w:r>
      <w:r w:rsidR="00081FAE" w:rsidRPr="00081FAE">
        <w:rPr>
          <w:b/>
          <w:bCs/>
        </w:rPr>
        <w:t>:</w:t>
      </w:r>
    </w:p>
    <w:p w14:paraId="232AF916" w14:textId="6661159D" w:rsidR="00063DE0" w:rsidRDefault="00153648" w:rsidP="006B1725">
      <w:pPr>
        <w:ind w:firstLine="0"/>
      </w:pPr>
      <w:r>
        <w:rPr>
          <w:b/>
          <w:bCs/>
        </w:rPr>
        <w:tab/>
      </w:r>
      <w:r w:rsidR="004B7F55">
        <w:t>There were two data sets provided. The first data set is train, that is used to create the model and the second data set is to test the model and predict the survival of passengers.</w:t>
      </w:r>
      <w:r w:rsidR="00AC351C">
        <w:t xml:space="preserve"> The train data has </w:t>
      </w:r>
      <w:r w:rsidR="0098196B">
        <w:t>1460</w:t>
      </w:r>
      <w:r w:rsidR="00AC351C">
        <w:t xml:space="preserve"> rows of data and </w:t>
      </w:r>
      <w:r w:rsidR="00E136E4">
        <w:t>81</w:t>
      </w:r>
      <w:r w:rsidR="00AC351C">
        <w:t xml:space="preserve"> variables. The data is a combination of categorical variables </w:t>
      </w:r>
      <w:r w:rsidR="004809F8">
        <w:t>that describe the features of the house</w:t>
      </w:r>
      <w:r w:rsidR="00AC351C">
        <w:t>.</w:t>
      </w:r>
      <w:r w:rsidR="008D4EC9">
        <w:t xml:space="preserve"> The response variable </w:t>
      </w:r>
      <w:r w:rsidR="00814BB7">
        <w:t>is SalePrice</w:t>
      </w:r>
      <w:r w:rsidR="008D4EC9">
        <w:t>.</w:t>
      </w:r>
      <w:r w:rsidR="00BF0354">
        <w:t xml:space="preserve"> </w:t>
      </w:r>
    </w:p>
    <w:p w14:paraId="7AD17FBB" w14:textId="21FC24D3" w:rsidR="003358BB" w:rsidRDefault="00FE678B" w:rsidP="00A563D0">
      <w:pPr>
        <w:ind w:firstLine="0"/>
        <w:rPr>
          <w:b/>
          <w:bCs/>
        </w:rPr>
      </w:pPr>
      <w:r>
        <w:rPr>
          <w:noProof/>
        </w:rPr>
        <w:drawing>
          <wp:anchor distT="0" distB="0" distL="114300" distR="114300" simplePos="0" relativeHeight="251667456" behindDoc="0" locked="0" layoutInCell="1" allowOverlap="1" wp14:anchorId="5AAD8D22" wp14:editId="40E68605">
            <wp:simplePos x="0" y="0"/>
            <wp:positionH relativeFrom="column">
              <wp:posOffset>3905250</wp:posOffset>
            </wp:positionH>
            <wp:positionV relativeFrom="page">
              <wp:posOffset>4343400</wp:posOffset>
            </wp:positionV>
            <wp:extent cx="2105025" cy="1755775"/>
            <wp:effectExtent l="0" t="0" r="9525" b="0"/>
            <wp:wrapSquare wrapText="bothSides"/>
            <wp:docPr id="2" name="Picture 2" descr="C:\Users\pandu\AppData\Local\Microsoft\Windows\INetCache\Content.MSO\6D5E7D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du\AppData\Local\Microsoft\Windows\INetCache\Content.MSO\6D5E7DB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75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D5">
        <w:rPr>
          <w:b/>
          <w:bCs/>
        </w:rPr>
        <w:t xml:space="preserve">Data Preparation and </w:t>
      </w:r>
      <w:r w:rsidR="00060CC5">
        <w:rPr>
          <w:b/>
          <w:bCs/>
        </w:rPr>
        <w:t xml:space="preserve">Overview of </w:t>
      </w:r>
      <w:r w:rsidR="00806B14" w:rsidRPr="00806B14">
        <w:rPr>
          <w:b/>
          <w:bCs/>
        </w:rPr>
        <w:t>Programming</w:t>
      </w:r>
      <w:r w:rsidR="00806B14">
        <w:rPr>
          <w:b/>
          <w:bCs/>
        </w:rPr>
        <w:t>:</w:t>
      </w:r>
      <w:r w:rsidR="003A6DBA">
        <w:rPr>
          <w:b/>
          <w:bCs/>
        </w:rPr>
        <w:tab/>
      </w:r>
    </w:p>
    <w:p w14:paraId="55F06589" w14:textId="0B3A78A7" w:rsidR="00CB1586" w:rsidRDefault="00DB6015" w:rsidP="00FE678B">
      <w:r>
        <w:rPr>
          <w:noProof/>
        </w:rPr>
        <w:drawing>
          <wp:anchor distT="0" distB="0" distL="114300" distR="114300" simplePos="0" relativeHeight="251705344" behindDoc="0" locked="0" layoutInCell="1" allowOverlap="1" wp14:anchorId="4C613F30" wp14:editId="3831D911">
            <wp:simplePos x="0" y="0"/>
            <wp:positionH relativeFrom="column">
              <wp:posOffset>4154907</wp:posOffset>
            </wp:positionH>
            <wp:positionV relativeFrom="page">
              <wp:posOffset>6766001</wp:posOffset>
            </wp:positionV>
            <wp:extent cx="1762760" cy="1166495"/>
            <wp:effectExtent l="0" t="0" r="8890" b="0"/>
            <wp:wrapSquare wrapText="bothSides"/>
            <wp:docPr id="3" name="Picture 3" descr="C:\Users\pandu\AppData\Local\Microsoft\Windows\INetCache\Content.MSO\548DA2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du\AppData\Local\Microsoft\Windows\INetCache\Content.MSO\548DA24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760" cy="1166495"/>
                    </a:xfrm>
                    <a:prstGeom prst="rect">
                      <a:avLst/>
                    </a:prstGeom>
                    <a:noFill/>
                    <a:ln>
                      <a:noFill/>
                    </a:ln>
                  </pic:spPr>
                </pic:pic>
              </a:graphicData>
            </a:graphic>
          </wp:anchor>
        </w:drawing>
      </w:r>
      <w:r w:rsidR="00361EF7">
        <w:t>The first step to get the data ready to create the model</w:t>
      </w:r>
      <w:r w:rsidR="00F65503">
        <w:t>,</w:t>
      </w:r>
      <w:bookmarkStart w:id="0" w:name="_GoBack"/>
      <w:bookmarkEnd w:id="0"/>
      <w:r w:rsidR="00361EF7">
        <w:t xml:space="preserve"> is to </w:t>
      </w:r>
      <w:r w:rsidR="003E494C">
        <w:t>figure out the missing values and to drop or fill the values based on the percentage missing.</w:t>
      </w:r>
      <w:r w:rsidR="00C83DF1">
        <w:t xml:space="preserve"> The next step was to drop the columns</w:t>
      </w:r>
      <w:r w:rsidR="00801D8F">
        <w:t xml:space="preserve"> that the response variable is not strongly dependent on. There are </w:t>
      </w:r>
      <w:r w:rsidR="00D909AC">
        <w:t>27</w:t>
      </w:r>
      <w:r w:rsidR="00801D8F">
        <w:t xml:space="preserve"> columns left that influence the response variable.</w:t>
      </w:r>
      <w:r w:rsidR="00D531A3">
        <w:t xml:space="preserve"> I converted the string values in columns manually to numeric values, which is the same as LabelEncoder.</w:t>
      </w:r>
      <w:r w:rsidR="00D531A3" w:rsidRPr="00D531A3">
        <w:t xml:space="preserve"> </w:t>
      </w:r>
      <w:r w:rsidR="00F90C56">
        <w:t>The histograms below are the distribution plots of the variables</w:t>
      </w:r>
      <w:r w:rsidR="00BB470A">
        <w:t>.</w:t>
      </w:r>
    </w:p>
    <w:p w14:paraId="58E63FFE" w14:textId="31C05E06" w:rsidR="00622CF1" w:rsidRDefault="00AE5DB1" w:rsidP="00AE5DB1">
      <w:pPr>
        <w:ind w:firstLine="0"/>
        <w:rPr>
          <w:b/>
          <w:bCs/>
        </w:rPr>
      </w:pPr>
      <w:r w:rsidRPr="00AE5DB1">
        <w:rPr>
          <w:b/>
          <w:bCs/>
        </w:rPr>
        <w:t>Programming:</w:t>
      </w:r>
      <w:r w:rsidR="00A367FD">
        <w:rPr>
          <w:b/>
          <w:bCs/>
        </w:rPr>
        <w:t xml:space="preserve"> </w:t>
      </w:r>
    </w:p>
    <w:p w14:paraId="199D6B8C" w14:textId="0764C4E0" w:rsidR="00DB6015" w:rsidRDefault="00A367FD" w:rsidP="00AE5DB1">
      <w:pPr>
        <w:ind w:firstLine="0"/>
      </w:pPr>
      <w:r>
        <w:t xml:space="preserve">The four regression models used for this analysis are Linear, Ridge, Lasso and ElasticNet. The python packages used for data handling are Pandas, Number, SciKitLearn. The variable ‘SalePrice’ was removed to create a subset of variables and response </w:t>
      </w:r>
      <w:r w:rsidR="00B25939">
        <w:t>variable.</w:t>
      </w:r>
      <w:r w:rsidR="00612F8B">
        <w:t xml:space="preserve"> </w:t>
      </w:r>
      <w:r w:rsidR="00612F8B">
        <w:t xml:space="preserve">For every </w:t>
      </w:r>
      <w:r w:rsidR="00612F8B">
        <w:lastRenderedPageBreak/>
        <w:t xml:space="preserve">regression model the model score and root mean squared error metric for performance evaluation </w:t>
      </w:r>
      <w:r w:rsidR="002245DD">
        <w:rPr>
          <w:noProof/>
        </w:rPr>
        <w:drawing>
          <wp:anchor distT="0" distB="0" distL="114300" distR="114300" simplePos="0" relativeHeight="251692032" behindDoc="0" locked="0" layoutInCell="1" allowOverlap="1" wp14:anchorId="092F0054" wp14:editId="42623F10">
            <wp:simplePos x="0" y="0"/>
            <wp:positionH relativeFrom="column">
              <wp:posOffset>4094607</wp:posOffset>
            </wp:positionH>
            <wp:positionV relativeFrom="page">
              <wp:posOffset>3094051</wp:posOffset>
            </wp:positionV>
            <wp:extent cx="1764030" cy="1111885"/>
            <wp:effectExtent l="0" t="0" r="7620" b="0"/>
            <wp:wrapSquare wrapText="bothSides"/>
            <wp:docPr id="25" name="Picture 25" descr="C:\Users\pandu\AppData\Local\Microsoft\Windows\INetCache\Content.MSO\6C81F6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andu\AppData\Local\Microsoft\Windows\INetCache\Content.MSO\6C81F66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4030" cy="1111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069">
        <w:rPr>
          <w:noProof/>
        </w:rPr>
        <mc:AlternateContent>
          <mc:Choice Requires="wps">
            <w:drawing>
              <wp:anchor distT="0" distB="0" distL="114300" distR="114300" simplePos="0" relativeHeight="251697152" behindDoc="0" locked="0" layoutInCell="1" allowOverlap="1" wp14:anchorId="212A5D12" wp14:editId="05FE202E">
                <wp:simplePos x="0" y="0"/>
                <wp:positionH relativeFrom="column">
                  <wp:posOffset>4142460</wp:posOffset>
                </wp:positionH>
                <wp:positionV relativeFrom="page">
                  <wp:posOffset>2728240</wp:posOffset>
                </wp:positionV>
                <wp:extent cx="1990725" cy="285115"/>
                <wp:effectExtent l="0" t="0" r="9525" b="635"/>
                <wp:wrapSquare wrapText="bothSides"/>
                <wp:docPr id="20" name="Text Box 20"/>
                <wp:cNvGraphicFramePr/>
                <a:graphic xmlns:a="http://schemas.openxmlformats.org/drawingml/2006/main">
                  <a:graphicData uri="http://schemas.microsoft.com/office/word/2010/wordprocessingShape">
                    <wps:wsp>
                      <wps:cNvSpPr txBox="1"/>
                      <wps:spPr>
                        <a:xfrm>
                          <a:off x="0" y="0"/>
                          <a:ext cx="1990725" cy="285115"/>
                        </a:xfrm>
                        <a:prstGeom prst="rect">
                          <a:avLst/>
                        </a:prstGeom>
                        <a:solidFill>
                          <a:prstClr val="white"/>
                        </a:solidFill>
                        <a:ln>
                          <a:noFill/>
                        </a:ln>
                      </wps:spPr>
                      <wps:txbx>
                        <w:txbxContent>
                          <w:p w14:paraId="26E7285E" w14:textId="286FBF97" w:rsidR="00DD225F" w:rsidRPr="00B8735F" w:rsidRDefault="00DD225F" w:rsidP="00B03866">
                            <w:pPr>
                              <w:pStyle w:val="Caption"/>
                              <w:rPr>
                                <w:b/>
                                <w:bCs/>
                                <w:noProof/>
                                <w:sz w:val="24"/>
                                <w:szCs w:val="24"/>
                              </w:rPr>
                            </w:pPr>
                            <w:r w:rsidRPr="00D20139">
                              <w:rPr>
                                <w:b/>
                                <w:bCs/>
                                <w:i w:val="0"/>
                                <w:iCs w:val="0"/>
                              </w:rPr>
                              <w:t>Lasso</w:t>
                            </w:r>
                            <w:r w:rsidR="00B03866">
                              <w:rPr>
                                <w:noProof/>
                              </w:rPr>
                              <w:drawing>
                                <wp:inline distT="0" distB="0" distL="0" distR="0" wp14:anchorId="6215DE24" wp14:editId="415C86B5">
                                  <wp:extent cx="1324052" cy="2149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8228" cy="22377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2A5D12" id="_x0000_t202" coordsize="21600,21600" o:spt="202" path="m,l,21600r21600,l21600,xe">
                <v:stroke joinstyle="miter"/>
                <v:path gradientshapeok="t" o:connecttype="rect"/>
              </v:shapetype>
              <v:shape id="Text Box 20" o:spid="_x0000_s1026" type="#_x0000_t202" style="position:absolute;margin-left:326.2pt;margin-top:214.8pt;width:156.75pt;height:22.45pt;z-index:2516971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" stroked="f">
                <v:textbox inset="0,0,0,0">
                  <w:txbxContent>
                    <w:p w14:paraId="26E7285E" w14:textId="286FBF97" w:rsidR="00DD225F" w:rsidRPr="00B8735F" w:rsidRDefault="00DD225F" w:rsidP="00B03866">
                      <w:pPr>
                        <w:pStyle w:val="Caption"/>
                        <w:rPr>
                          <w:b/>
                          <w:bCs/>
                          <w:noProof/>
                          <w:sz w:val="24"/>
                          <w:szCs w:val="24"/>
                        </w:rPr>
                      </w:pPr>
                      <w:r w:rsidRPr="00D20139">
                        <w:rPr>
                          <w:b/>
                          <w:bCs/>
                          <w:i w:val="0"/>
                          <w:iCs w:val="0"/>
                        </w:rPr>
                        <w:t>Lasso</w:t>
                      </w:r>
                      <w:r w:rsidR="00B03866">
                        <w:rPr>
                          <w:noProof/>
                        </w:rPr>
                        <w:drawing>
                          <wp:inline distT="0" distB="0" distL="0" distR="0" wp14:anchorId="6215DE24" wp14:editId="415C86B5">
                            <wp:extent cx="1324052" cy="2149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8228" cy="223770"/>
                                    </a:xfrm>
                                    <a:prstGeom prst="rect">
                                      <a:avLst/>
                                    </a:prstGeom>
                                  </pic:spPr>
                                </pic:pic>
                              </a:graphicData>
                            </a:graphic>
                          </wp:inline>
                        </w:drawing>
                      </w:r>
                    </w:p>
                  </w:txbxContent>
                </v:textbox>
                <w10:wrap type="square" anchory="page"/>
              </v:shape>
            </w:pict>
          </mc:Fallback>
        </mc:AlternateContent>
      </w:r>
      <w:r w:rsidR="00770069">
        <w:rPr>
          <w:noProof/>
        </w:rPr>
        <mc:AlternateContent>
          <mc:Choice Requires="wps">
            <w:drawing>
              <wp:anchor distT="0" distB="0" distL="114300" distR="114300" simplePos="0" relativeHeight="251704320" behindDoc="0" locked="0" layoutInCell="1" allowOverlap="1" wp14:anchorId="16CB7451" wp14:editId="4673EAB6">
                <wp:simplePos x="0" y="0"/>
                <wp:positionH relativeFrom="column">
                  <wp:posOffset>2099945</wp:posOffset>
                </wp:positionH>
                <wp:positionV relativeFrom="page">
                  <wp:posOffset>2728824</wp:posOffset>
                </wp:positionV>
                <wp:extent cx="1868805" cy="335915"/>
                <wp:effectExtent l="0" t="0" r="0" b="6985"/>
                <wp:wrapSquare wrapText="bothSides"/>
                <wp:docPr id="18" name="Text Box 18"/>
                <wp:cNvGraphicFramePr/>
                <a:graphic xmlns:a="http://schemas.openxmlformats.org/drawingml/2006/main">
                  <a:graphicData uri="http://schemas.microsoft.com/office/word/2010/wordprocessingShape">
                    <wps:wsp>
                      <wps:cNvSpPr txBox="1"/>
                      <wps:spPr>
                        <a:xfrm>
                          <a:off x="0" y="0"/>
                          <a:ext cx="1868805" cy="335915"/>
                        </a:xfrm>
                        <a:prstGeom prst="rect">
                          <a:avLst/>
                        </a:prstGeom>
                        <a:solidFill>
                          <a:prstClr val="white"/>
                        </a:solidFill>
                        <a:ln>
                          <a:noFill/>
                        </a:ln>
                      </wps:spPr>
                      <wps:txbx>
                        <w:txbxContent>
                          <w:p w14:paraId="0EE2C6BA" w14:textId="5B3F3DD2" w:rsidR="008035AD" w:rsidRPr="008035AD" w:rsidRDefault="008035AD" w:rsidP="00B03866">
                            <w:pPr>
                              <w:pStyle w:val="Caption"/>
                              <w:rPr>
                                <w:b/>
                                <w:bCs/>
                                <w:i w:val="0"/>
                                <w:iCs w:val="0"/>
                                <w:noProof/>
                                <w:sz w:val="24"/>
                                <w:szCs w:val="24"/>
                              </w:rPr>
                            </w:pPr>
                            <w:r w:rsidRPr="008035AD">
                              <w:rPr>
                                <w:b/>
                                <w:bCs/>
                                <w:i w:val="0"/>
                                <w:iCs w:val="0"/>
                              </w:rPr>
                              <w:t>Ridge</w:t>
                            </w:r>
                            <w:r w:rsidR="00B03866">
                              <w:rPr>
                                <w:noProof/>
                              </w:rPr>
                              <w:drawing>
                                <wp:inline distT="0" distB="0" distL="0" distR="0" wp14:anchorId="24339AE6" wp14:editId="09FD3031">
                                  <wp:extent cx="1298220" cy="2333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4595" cy="24528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B7451" id="Text Box 18" o:spid="_x0000_s1027" type="#_x0000_t202" style="position:absolute;margin-left:165.35pt;margin-top:214.85pt;width:147.15pt;height:26.45pt;z-index:2517043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" stroked="f">
                <v:textbox inset="0,0,0,0">
                  <w:txbxContent>
                    <w:p w14:paraId="0EE2C6BA" w14:textId="5B3F3DD2" w:rsidR="008035AD" w:rsidRPr="008035AD" w:rsidRDefault="008035AD" w:rsidP="00B03866">
                      <w:pPr>
                        <w:pStyle w:val="Caption"/>
                        <w:rPr>
                          <w:b/>
                          <w:bCs/>
                          <w:i w:val="0"/>
                          <w:iCs w:val="0"/>
                          <w:noProof/>
                          <w:sz w:val="24"/>
                          <w:szCs w:val="24"/>
                        </w:rPr>
                      </w:pPr>
                      <w:r w:rsidRPr="008035AD">
                        <w:rPr>
                          <w:b/>
                          <w:bCs/>
                          <w:i w:val="0"/>
                          <w:iCs w:val="0"/>
                        </w:rPr>
                        <w:t>Ridge</w:t>
                      </w:r>
                      <w:r w:rsidR="00B03866">
                        <w:rPr>
                          <w:noProof/>
                        </w:rPr>
                        <w:drawing>
                          <wp:inline distT="0" distB="0" distL="0" distR="0" wp14:anchorId="24339AE6" wp14:editId="09FD3031">
                            <wp:extent cx="1298220" cy="2333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4595" cy="245284"/>
                                    </a:xfrm>
                                    <a:prstGeom prst="rect">
                                      <a:avLst/>
                                    </a:prstGeom>
                                  </pic:spPr>
                                </pic:pic>
                              </a:graphicData>
                            </a:graphic>
                          </wp:inline>
                        </w:drawing>
                      </w:r>
                    </w:p>
                  </w:txbxContent>
                </v:textbox>
                <w10:wrap type="square" anchory="page"/>
              </v:shape>
            </w:pict>
          </mc:Fallback>
        </mc:AlternateContent>
      </w:r>
      <w:r w:rsidR="00770069">
        <w:rPr>
          <w:noProof/>
        </w:rPr>
        <mc:AlternateContent>
          <mc:Choice Requires="wps">
            <w:drawing>
              <wp:anchor distT="0" distB="0" distL="114300" distR="114300" simplePos="0" relativeHeight="251685888" behindDoc="0" locked="0" layoutInCell="1" allowOverlap="1" wp14:anchorId="42A71015" wp14:editId="5A1A00CC">
                <wp:simplePos x="0" y="0"/>
                <wp:positionH relativeFrom="column">
                  <wp:posOffset>50165</wp:posOffset>
                </wp:positionH>
                <wp:positionV relativeFrom="page">
                  <wp:posOffset>2764790</wp:posOffset>
                </wp:positionV>
                <wp:extent cx="1818640" cy="2997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1818640" cy="299720"/>
                        </a:xfrm>
                        <a:prstGeom prst="rect">
                          <a:avLst/>
                        </a:prstGeom>
                        <a:solidFill>
                          <a:prstClr val="white"/>
                        </a:solidFill>
                        <a:ln>
                          <a:noFill/>
                        </a:ln>
                      </wps:spPr>
                      <wps:txbx>
                        <w:txbxContent>
                          <w:p w14:paraId="6A4A042A" w14:textId="6556708C" w:rsidR="008035AD" w:rsidRPr="00CD0266" w:rsidRDefault="008035AD" w:rsidP="00B03866">
                            <w:pPr>
                              <w:pStyle w:val="Caption"/>
                              <w:rPr>
                                <w:noProof/>
                                <w:sz w:val="24"/>
                                <w:szCs w:val="24"/>
                              </w:rPr>
                            </w:pPr>
                            <w:r w:rsidRPr="00064D5E">
                              <w:rPr>
                                <w:b/>
                                <w:bCs/>
                                <w:i w:val="0"/>
                                <w:iCs w:val="0"/>
                              </w:rPr>
                              <w:t>Linear</w:t>
                            </w:r>
                            <w:r w:rsidR="00B03866">
                              <w:rPr>
                                <w:b/>
                                <w:bCs/>
                                <w:i w:val="0"/>
                                <w:iCs w:val="0"/>
                              </w:rPr>
                              <w:t xml:space="preserve"> </w:t>
                            </w:r>
                            <w:r w:rsidR="00B03866">
                              <w:rPr>
                                <w:noProof/>
                              </w:rPr>
                              <w:drawing>
                                <wp:inline distT="0" distB="0" distL="0" distR="0" wp14:anchorId="40288779" wp14:editId="08C5BF58">
                                  <wp:extent cx="1265530" cy="215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5313" cy="237749"/>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71015" id="Text Box 1" o:spid="_x0000_s1028" type="#_x0000_t202" style="position:absolute;margin-left:3.95pt;margin-top:217.7pt;width:143.2pt;height:23.6pt;z-index:2516858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" stroked="f">
                <v:textbox inset="0,0,0,0">
                  <w:txbxContent>
                    <w:p w14:paraId="6A4A042A" w14:textId="6556708C" w:rsidR="008035AD" w:rsidRPr="00CD0266" w:rsidRDefault="008035AD" w:rsidP="00B03866">
                      <w:pPr>
                        <w:pStyle w:val="Caption"/>
                        <w:rPr>
                          <w:noProof/>
                          <w:sz w:val="24"/>
                          <w:szCs w:val="24"/>
                        </w:rPr>
                      </w:pPr>
                      <w:r w:rsidRPr="00064D5E">
                        <w:rPr>
                          <w:b/>
                          <w:bCs/>
                          <w:i w:val="0"/>
                          <w:iCs w:val="0"/>
                        </w:rPr>
                        <w:t>Linear</w:t>
                      </w:r>
                      <w:r w:rsidR="00B03866">
                        <w:rPr>
                          <w:b/>
                          <w:bCs/>
                          <w:i w:val="0"/>
                          <w:iCs w:val="0"/>
                        </w:rPr>
                        <w:t xml:space="preserve"> </w:t>
                      </w:r>
                      <w:r w:rsidR="00B03866">
                        <w:rPr>
                          <w:noProof/>
                        </w:rPr>
                        <w:drawing>
                          <wp:inline distT="0" distB="0" distL="0" distR="0" wp14:anchorId="40288779" wp14:editId="08C5BF58">
                            <wp:extent cx="1265530" cy="215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5313" cy="237749"/>
                                    </a:xfrm>
                                    <a:prstGeom prst="rect">
                                      <a:avLst/>
                                    </a:prstGeom>
                                  </pic:spPr>
                                </pic:pic>
                              </a:graphicData>
                            </a:graphic>
                          </wp:inline>
                        </w:drawing>
                      </w:r>
                    </w:p>
                  </w:txbxContent>
                </v:textbox>
                <w10:wrap type="square" anchory="page"/>
              </v:shape>
            </w:pict>
          </mc:Fallback>
        </mc:AlternateContent>
      </w:r>
      <w:r w:rsidR="00612F8B">
        <w:t>was calculated.</w:t>
      </w:r>
    </w:p>
    <w:p w14:paraId="48E158D9" w14:textId="5DB86E1A" w:rsidR="00FD6DCD" w:rsidRDefault="00F31CD4" w:rsidP="006969AC">
      <w:pPr>
        <w:ind w:firstLine="0"/>
        <w:rPr>
          <w:b/>
          <w:bCs/>
          <w:noProof/>
        </w:rPr>
      </w:pPr>
      <w:r>
        <w:rPr>
          <w:noProof/>
        </w:rPr>
        <w:drawing>
          <wp:anchor distT="0" distB="0" distL="114300" distR="114300" simplePos="0" relativeHeight="251687936" behindDoc="0" locked="0" layoutInCell="1" allowOverlap="1" wp14:anchorId="61020ABB" wp14:editId="2CBB8F9B">
            <wp:simplePos x="0" y="0"/>
            <wp:positionH relativeFrom="column">
              <wp:posOffset>2026285</wp:posOffset>
            </wp:positionH>
            <wp:positionV relativeFrom="page">
              <wp:posOffset>3139414</wp:posOffset>
            </wp:positionV>
            <wp:extent cx="1818640" cy="1146175"/>
            <wp:effectExtent l="0" t="0" r="0" b="0"/>
            <wp:wrapSquare wrapText="bothSides"/>
            <wp:docPr id="23" name="Picture 23" descr="C:\Users\pandu\AppData\Local\Microsoft\Windows\INetCache\Content.MSO\C0B8B4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ndu\AppData\Local\Microsoft\Windows\INetCache\Content.MSO\C0B8B43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864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5AC">
        <w:rPr>
          <w:b/>
          <w:bCs/>
          <w:noProof/>
        </w:rPr>
        <w:drawing>
          <wp:anchor distT="0" distB="0" distL="114300" distR="114300" simplePos="0" relativeHeight="251681792" behindDoc="0" locked="0" layoutInCell="1" allowOverlap="1" wp14:anchorId="04367AEB" wp14:editId="02220DC9">
            <wp:simplePos x="0" y="0"/>
            <wp:positionH relativeFrom="column">
              <wp:posOffset>-73660</wp:posOffset>
            </wp:positionH>
            <wp:positionV relativeFrom="page">
              <wp:posOffset>3093720</wp:posOffset>
            </wp:positionV>
            <wp:extent cx="1891665" cy="1179830"/>
            <wp:effectExtent l="0" t="0" r="0" b="1270"/>
            <wp:wrapSquare wrapText="bothSides"/>
            <wp:docPr id="21" name="Picture 21" descr="C:\Users\pandu\AppData\Local\Microsoft\Windows\INetCache\Content.MSO\85F0A7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andu\AppData\Local\Microsoft\Windows\INetCache\Content.MSO\85F0A7E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1665" cy="1179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5AC">
        <w:rPr>
          <w:b/>
          <w:bCs/>
          <w:noProof/>
        </w:rPr>
        <w:drawing>
          <wp:anchor distT="0" distB="0" distL="114300" distR="114300" simplePos="0" relativeHeight="251678720" behindDoc="0" locked="0" layoutInCell="1" allowOverlap="1" wp14:anchorId="79A2D1BF" wp14:editId="6C4E0A27">
            <wp:simplePos x="0" y="0"/>
            <wp:positionH relativeFrom="column">
              <wp:posOffset>3964305</wp:posOffset>
            </wp:positionH>
            <wp:positionV relativeFrom="page">
              <wp:posOffset>1572260</wp:posOffset>
            </wp:positionV>
            <wp:extent cx="1784350" cy="1111885"/>
            <wp:effectExtent l="0" t="0" r="6350" b="0"/>
            <wp:wrapSquare wrapText="bothSides"/>
            <wp:docPr id="19" name="Picture 19" descr="C:\Users\pandu\AppData\Local\Microsoft\Windows\INetCache\Content.MSO\54DB68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andu\AppData\Local\Microsoft\Windows\INetCache\Content.MSO\54DB681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350" cy="1111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5AD">
        <w:rPr>
          <w:b/>
          <w:bCs/>
          <w:noProof/>
        </w:rPr>
        <w:drawing>
          <wp:anchor distT="0" distB="0" distL="114300" distR="114300" simplePos="0" relativeHeight="251673600" behindDoc="0" locked="0" layoutInCell="1" allowOverlap="1" wp14:anchorId="054EC2A7" wp14:editId="66D955D4">
            <wp:simplePos x="0" y="0"/>
            <wp:positionH relativeFrom="column">
              <wp:posOffset>1933575</wp:posOffset>
            </wp:positionH>
            <wp:positionV relativeFrom="page">
              <wp:posOffset>1581150</wp:posOffset>
            </wp:positionV>
            <wp:extent cx="1868805" cy="1171575"/>
            <wp:effectExtent l="0" t="0" r="0" b="9525"/>
            <wp:wrapSquare wrapText="bothSides"/>
            <wp:docPr id="17" name="Picture 17" descr="C:\Users\pandu\AppData\Local\Microsoft\Windows\INetCache\Content.MSO\BEB96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ndu\AppData\Local\Microsoft\Windows\INetCache\Content.MSO\BEB9672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880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AC8EF" w14:textId="1C3C8AB8" w:rsidR="008035AD" w:rsidRDefault="00E17F28" w:rsidP="006969AC">
      <w:pPr>
        <w:ind w:firstLine="0"/>
      </w:pPr>
      <w:r>
        <w:rPr>
          <w:noProof/>
        </w:rPr>
        <mc:AlternateContent>
          <mc:Choice Requires="wps">
            <w:drawing>
              <wp:anchor distT="0" distB="0" distL="114300" distR="114300" simplePos="0" relativeHeight="251695104" behindDoc="0" locked="0" layoutInCell="1" allowOverlap="1" wp14:anchorId="5487C3F2" wp14:editId="35F3F1C4">
                <wp:simplePos x="0" y="0"/>
                <wp:positionH relativeFrom="column">
                  <wp:posOffset>4279392</wp:posOffset>
                </wp:positionH>
                <wp:positionV relativeFrom="page">
                  <wp:posOffset>4198925</wp:posOffset>
                </wp:positionV>
                <wp:extent cx="1884045" cy="614045"/>
                <wp:effectExtent l="0" t="0" r="1905" b="0"/>
                <wp:wrapSquare wrapText="bothSides"/>
                <wp:docPr id="26" name="Text Box 26"/>
                <wp:cNvGraphicFramePr/>
                <a:graphic xmlns:a="http://schemas.openxmlformats.org/drawingml/2006/main">
                  <a:graphicData uri="http://schemas.microsoft.com/office/word/2010/wordprocessingShape">
                    <wps:wsp>
                      <wps:cNvSpPr txBox="1"/>
                      <wps:spPr>
                        <a:xfrm>
                          <a:off x="0" y="0"/>
                          <a:ext cx="1884045" cy="614045"/>
                        </a:xfrm>
                        <a:prstGeom prst="rect">
                          <a:avLst/>
                        </a:prstGeom>
                        <a:solidFill>
                          <a:prstClr val="white"/>
                        </a:solidFill>
                        <a:ln>
                          <a:noFill/>
                        </a:ln>
                      </wps:spPr>
                      <wps:txbx>
                        <w:txbxContent>
                          <w:p w14:paraId="7DA2F9F1" w14:textId="23CAFED1" w:rsidR="002B15AC" w:rsidRDefault="002B15AC" w:rsidP="00F31CD4">
                            <w:pPr>
                              <w:pStyle w:val="Caption"/>
                              <w:rPr>
                                <w:b/>
                                <w:bCs/>
                                <w:i w:val="0"/>
                                <w:iCs w:val="0"/>
                              </w:rPr>
                            </w:pPr>
                            <w:r>
                              <w:rPr>
                                <w:b/>
                                <w:bCs/>
                                <w:i w:val="0"/>
                                <w:iCs w:val="0"/>
                              </w:rPr>
                              <w:t>Gr</w:t>
                            </w:r>
                            <w:r w:rsidRPr="002B15AC">
                              <w:rPr>
                                <w:b/>
                                <w:bCs/>
                                <w:i w:val="0"/>
                                <w:iCs w:val="0"/>
                              </w:rPr>
                              <w:t>adientBoosting</w:t>
                            </w:r>
                            <w:r w:rsidR="00F31CD4">
                              <w:rPr>
                                <w:noProof/>
                              </w:rPr>
                              <w:drawing>
                                <wp:inline distT="0" distB="0" distL="0" distR="0" wp14:anchorId="3D9E6C25" wp14:editId="01A7A794">
                                  <wp:extent cx="1434599" cy="3403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5190" cy="349990"/>
                                          </a:xfrm>
                                          <a:prstGeom prst="rect">
                                            <a:avLst/>
                                          </a:prstGeom>
                                        </pic:spPr>
                                      </pic:pic>
                                    </a:graphicData>
                                  </a:graphic>
                                </wp:inline>
                              </w:drawing>
                            </w:r>
                          </w:p>
                          <w:p w14:paraId="47FDD0D8" w14:textId="502DB844" w:rsidR="00B03866" w:rsidRPr="00B03866" w:rsidRDefault="00B03866" w:rsidP="00B0386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87C3F2" id="Text Box 26" o:spid="_x0000_s1029" type="#_x0000_t202" style="position:absolute;margin-left:336.95pt;margin-top:330.6pt;width:148.35pt;height:48.35pt;z-index:2516951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" stroked="f">
                <v:textbox inset="0,0,0,0">
                  <w:txbxContent>
                    <w:p w14:paraId="7DA2F9F1" w14:textId="23CAFED1" w:rsidR="002B15AC" w:rsidRDefault="002B15AC" w:rsidP="00F31CD4">
                      <w:pPr>
                        <w:pStyle w:val="Caption"/>
                        <w:rPr>
                          <w:b/>
                          <w:bCs/>
                          <w:i w:val="0"/>
                          <w:iCs w:val="0"/>
                        </w:rPr>
                      </w:pPr>
                      <w:r>
                        <w:rPr>
                          <w:b/>
                          <w:bCs/>
                          <w:i w:val="0"/>
                          <w:iCs w:val="0"/>
                        </w:rPr>
                        <w:t>Gr</w:t>
                      </w:r>
                      <w:r w:rsidRPr="002B15AC">
                        <w:rPr>
                          <w:b/>
                          <w:bCs/>
                          <w:i w:val="0"/>
                          <w:iCs w:val="0"/>
                        </w:rPr>
                        <w:t>adientBoosting</w:t>
                      </w:r>
                      <w:r w:rsidR="00F31CD4">
                        <w:rPr>
                          <w:noProof/>
                        </w:rPr>
                        <w:drawing>
                          <wp:inline distT="0" distB="0" distL="0" distR="0" wp14:anchorId="3D9E6C25" wp14:editId="01A7A794">
                            <wp:extent cx="1434599" cy="3403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5190" cy="349990"/>
                                    </a:xfrm>
                                    <a:prstGeom prst="rect">
                                      <a:avLst/>
                                    </a:prstGeom>
                                  </pic:spPr>
                                </pic:pic>
                              </a:graphicData>
                            </a:graphic>
                          </wp:inline>
                        </w:drawing>
                      </w:r>
                    </w:p>
                    <w:p w14:paraId="47FDD0D8" w14:textId="502DB844" w:rsidR="00B03866" w:rsidRPr="00B03866" w:rsidRDefault="00B03866" w:rsidP="00B03866"/>
                  </w:txbxContent>
                </v:textbox>
                <w10:wrap type="square" anchory="page"/>
              </v:shape>
            </w:pict>
          </mc:Fallback>
        </mc:AlternateContent>
      </w:r>
      <w:r>
        <w:rPr>
          <w:noProof/>
        </w:rPr>
        <mc:AlternateContent>
          <mc:Choice Requires="wps">
            <w:drawing>
              <wp:anchor distT="0" distB="0" distL="114300" distR="114300" simplePos="0" relativeHeight="251702272" behindDoc="0" locked="0" layoutInCell="1" allowOverlap="1" wp14:anchorId="25B11CF8" wp14:editId="01389EB3">
                <wp:simplePos x="0" y="0"/>
                <wp:positionH relativeFrom="column">
                  <wp:posOffset>2150669</wp:posOffset>
                </wp:positionH>
                <wp:positionV relativeFrom="page">
                  <wp:posOffset>4286707</wp:posOffset>
                </wp:positionV>
                <wp:extent cx="1818640" cy="51879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818640" cy="518795"/>
                        </a:xfrm>
                        <a:prstGeom prst="rect">
                          <a:avLst/>
                        </a:prstGeom>
                        <a:solidFill>
                          <a:prstClr val="white"/>
                        </a:solidFill>
                        <a:ln>
                          <a:noFill/>
                        </a:ln>
                      </wps:spPr>
                      <wps:txbx>
                        <w:txbxContent>
                          <w:p w14:paraId="4D58FF78" w14:textId="2CFB77C6" w:rsidR="002B15AC" w:rsidRPr="002B15AC" w:rsidRDefault="002B15AC" w:rsidP="000764A1">
                            <w:pPr>
                              <w:pStyle w:val="Caption"/>
                              <w:rPr>
                                <w:b/>
                                <w:bCs/>
                                <w:i w:val="0"/>
                                <w:iCs w:val="0"/>
                                <w:noProof/>
                                <w:sz w:val="24"/>
                                <w:szCs w:val="24"/>
                              </w:rPr>
                            </w:pPr>
                            <w:r w:rsidRPr="002B15AC">
                              <w:rPr>
                                <w:b/>
                                <w:bCs/>
                                <w:i w:val="0"/>
                                <w:iCs w:val="0"/>
                              </w:rPr>
                              <w:t>RandomForest</w:t>
                            </w:r>
                            <w:r w:rsidR="000764A1">
                              <w:rPr>
                                <w:noProof/>
                              </w:rPr>
                              <w:drawing>
                                <wp:inline distT="0" distB="0" distL="0" distR="0" wp14:anchorId="462EBB60" wp14:editId="0789C03D">
                                  <wp:extent cx="1818640" cy="399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8640" cy="39941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11CF8" id="Text Box 24" o:spid="_x0000_s1030" type="#_x0000_t202" style="position:absolute;margin-left:169.35pt;margin-top:337.55pt;width:143.2pt;height:40.85pt;z-index:2517022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" stroked="f">
                <v:textbox inset="0,0,0,0">
                  <w:txbxContent>
                    <w:p w14:paraId="4D58FF78" w14:textId="2CFB77C6" w:rsidR="002B15AC" w:rsidRPr="002B15AC" w:rsidRDefault="002B15AC" w:rsidP="000764A1">
                      <w:pPr>
                        <w:pStyle w:val="Caption"/>
                        <w:rPr>
                          <w:b/>
                          <w:bCs/>
                          <w:i w:val="0"/>
                          <w:iCs w:val="0"/>
                          <w:noProof/>
                          <w:sz w:val="24"/>
                          <w:szCs w:val="24"/>
                        </w:rPr>
                      </w:pPr>
                      <w:r w:rsidRPr="002B15AC">
                        <w:rPr>
                          <w:b/>
                          <w:bCs/>
                          <w:i w:val="0"/>
                          <w:iCs w:val="0"/>
                        </w:rPr>
                        <w:t>RandomForest</w:t>
                      </w:r>
                      <w:r w:rsidR="000764A1">
                        <w:rPr>
                          <w:noProof/>
                        </w:rPr>
                        <w:drawing>
                          <wp:inline distT="0" distB="0" distL="0" distR="0" wp14:anchorId="462EBB60" wp14:editId="0789C03D">
                            <wp:extent cx="1818640" cy="399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8640" cy="399415"/>
                                    </a:xfrm>
                                    <a:prstGeom prst="rect">
                                      <a:avLst/>
                                    </a:prstGeom>
                                  </pic:spPr>
                                </pic:pic>
                              </a:graphicData>
                            </a:graphic>
                          </wp:inline>
                        </w:drawing>
                      </w:r>
                    </w:p>
                  </w:txbxContent>
                </v:textbox>
                <w10:wrap type="square" anchory="page"/>
              </v:shape>
            </w:pict>
          </mc:Fallback>
        </mc:AlternateContent>
      </w:r>
      <w:r>
        <w:rPr>
          <w:noProof/>
        </w:rPr>
        <mc:AlternateContent>
          <mc:Choice Requires="wps">
            <w:drawing>
              <wp:anchor distT="0" distB="0" distL="114300" distR="114300" simplePos="0" relativeHeight="251698176" behindDoc="0" locked="0" layoutInCell="1" allowOverlap="1" wp14:anchorId="75714A44" wp14:editId="22BE6A64">
                <wp:simplePos x="0" y="0"/>
                <wp:positionH relativeFrom="column">
                  <wp:posOffset>51460</wp:posOffset>
                </wp:positionH>
                <wp:positionV relativeFrom="page">
                  <wp:posOffset>4273576</wp:posOffset>
                </wp:positionV>
                <wp:extent cx="1974850" cy="427990"/>
                <wp:effectExtent l="0" t="0" r="6350" b="0"/>
                <wp:wrapSquare wrapText="bothSides"/>
                <wp:docPr id="22" name="Text Box 22"/>
                <wp:cNvGraphicFramePr/>
                <a:graphic xmlns:a="http://schemas.openxmlformats.org/drawingml/2006/main">
                  <a:graphicData uri="http://schemas.microsoft.com/office/word/2010/wordprocessingShape">
                    <wps:wsp>
                      <wps:cNvSpPr txBox="1"/>
                      <wps:spPr>
                        <a:xfrm>
                          <a:off x="0" y="0"/>
                          <a:ext cx="1974850" cy="427990"/>
                        </a:xfrm>
                        <a:prstGeom prst="rect">
                          <a:avLst/>
                        </a:prstGeom>
                        <a:solidFill>
                          <a:prstClr val="white"/>
                        </a:solidFill>
                        <a:ln>
                          <a:noFill/>
                        </a:ln>
                      </wps:spPr>
                      <wps:txbx>
                        <w:txbxContent>
                          <w:p w14:paraId="1B3F3E52" w14:textId="285382F9" w:rsidR="002C0C78" w:rsidRPr="002C0C78" w:rsidRDefault="002C0C78" w:rsidP="00F31CD4">
                            <w:pPr>
                              <w:pStyle w:val="Caption"/>
                              <w:rPr>
                                <w:b/>
                                <w:bCs/>
                                <w:i w:val="0"/>
                                <w:iCs w:val="0"/>
                                <w:noProof/>
                                <w:sz w:val="24"/>
                                <w:szCs w:val="24"/>
                              </w:rPr>
                            </w:pPr>
                            <w:r w:rsidRPr="002C0C78">
                              <w:rPr>
                                <w:b/>
                                <w:bCs/>
                                <w:i w:val="0"/>
                                <w:iCs w:val="0"/>
                              </w:rPr>
                              <w:t>ElasticNet</w:t>
                            </w:r>
                            <w:r w:rsidR="00F31CD4">
                              <w:rPr>
                                <w:noProof/>
                              </w:rPr>
                              <w:drawing>
                                <wp:inline distT="0" distB="0" distL="0" distR="0" wp14:anchorId="26D45610" wp14:editId="64E4D878">
                                  <wp:extent cx="1236269" cy="204586"/>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459" cy="22381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14A44" id="Text Box 22" o:spid="_x0000_s1031" type="#_x0000_t202" style="position:absolute;margin-left:4.05pt;margin-top:336.5pt;width:155.5pt;height:3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" stroked="f">
                <v:textbox inset="0,0,0,0">
                  <w:txbxContent>
                    <w:p w14:paraId="1B3F3E52" w14:textId="285382F9" w:rsidR="002C0C78" w:rsidRPr="002C0C78" w:rsidRDefault="002C0C78" w:rsidP="00F31CD4">
                      <w:pPr>
                        <w:pStyle w:val="Caption"/>
                        <w:rPr>
                          <w:b/>
                          <w:bCs/>
                          <w:i w:val="0"/>
                          <w:iCs w:val="0"/>
                          <w:noProof/>
                          <w:sz w:val="24"/>
                          <w:szCs w:val="24"/>
                        </w:rPr>
                      </w:pPr>
                      <w:r w:rsidRPr="002C0C78">
                        <w:rPr>
                          <w:b/>
                          <w:bCs/>
                          <w:i w:val="0"/>
                          <w:iCs w:val="0"/>
                        </w:rPr>
                        <w:t>ElasticNet</w:t>
                      </w:r>
                      <w:r w:rsidR="00F31CD4">
                        <w:rPr>
                          <w:noProof/>
                        </w:rPr>
                        <w:drawing>
                          <wp:inline distT="0" distB="0" distL="0" distR="0" wp14:anchorId="26D45610" wp14:editId="64E4D878">
                            <wp:extent cx="1236269" cy="204586"/>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459" cy="223814"/>
                                    </a:xfrm>
                                    <a:prstGeom prst="rect">
                                      <a:avLst/>
                                    </a:prstGeom>
                                  </pic:spPr>
                                </pic:pic>
                              </a:graphicData>
                            </a:graphic>
                          </wp:inline>
                        </w:drawing>
                      </w:r>
                    </w:p>
                  </w:txbxContent>
                </v:textbox>
                <w10:wrap type="square" anchory="page"/>
              </v:shape>
            </w:pict>
          </mc:Fallback>
        </mc:AlternateContent>
      </w:r>
      <w:r w:rsidR="000764A1">
        <w:rPr>
          <w:noProof/>
        </w:rPr>
        <w:drawing>
          <wp:anchor distT="0" distB="0" distL="114300" distR="114300" simplePos="0" relativeHeight="251699200" behindDoc="0" locked="0" layoutInCell="1" allowOverlap="1" wp14:anchorId="58EFB59A" wp14:editId="7734959D">
            <wp:simplePos x="0" y="0"/>
            <wp:positionH relativeFrom="column">
              <wp:posOffset>3745611</wp:posOffset>
            </wp:positionH>
            <wp:positionV relativeFrom="page">
              <wp:posOffset>4858893</wp:posOffset>
            </wp:positionV>
            <wp:extent cx="2113280" cy="1721485"/>
            <wp:effectExtent l="0" t="0" r="127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13280" cy="1721485"/>
                    </a:xfrm>
                    <a:prstGeom prst="rect">
                      <a:avLst/>
                    </a:prstGeom>
                  </pic:spPr>
                </pic:pic>
              </a:graphicData>
            </a:graphic>
            <wp14:sizeRelH relativeFrom="margin">
              <wp14:pctWidth>0</wp14:pctWidth>
            </wp14:sizeRelH>
            <wp14:sizeRelV relativeFrom="margin">
              <wp14:pctHeight>0</wp14:pctHeight>
            </wp14:sizeRelV>
          </wp:anchor>
        </w:drawing>
      </w:r>
      <w:r w:rsidR="008035AD">
        <w:rPr>
          <w:noProof/>
        </w:rPr>
        <w:drawing>
          <wp:anchor distT="0" distB="0" distL="114300" distR="114300" simplePos="0" relativeHeight="251670528" behindDoc="0" locked="0" layoutInCell="1" allowOverlap="1" wp14:anchorId="399AA48B" wp14:editId="197F36E7">
            <wp:simplePos x="0" y="0"/>
            <wp:positionH relativeFrom="column">
              <wp:posOffset>0</wp:posOffset>
            </wp:positionH>
            <wp:positionV relativeFrom="page">
              <wp:posOffset>1619250</wp:posOffset>
            </wp:positionV>
            <wp:extent cx="1818640" cy="1133475"/>
            <wp:effectExtent l="0" t="0" r="0" b="9525"/>
            <wp:wrapSquare wrapText="bothSides"/>
            <wp:docPr id="16" name="Picture 16" descr="C:\Users\pandu\AppData\Local\Microsoft\Windows\INetCache\Content.MSO\AA3093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ndu\AppData\Local\Microsoft\Windows\INetCache\Content.MSO\AA3093B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864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AD7">
        <w:t xml:space="preserve">Random </w:t>
      </w:r>
      <w:r w:rsidR="00EC0235">
        <w:t>Forest and Gradient Boosting modeling methods were also implemented on the train and test datasets to predict the response variable.</w:t>
      </w:r>
      <w:r w:rsidR="00F93EFD">
        <w:t xml:space="preserve"> </w:t>
      </w:r>
    </w:p>
    <w:p w14:paraId="47AF3DAA" w14:textId="39B99601" w:rsidR="00CE708C" w:rsidRDefault="009729D2" w:rsidP="006969AC">
      <w:pPr>
        <w:ind w:firstLine="0"/>
        <w:rPr>
          <w:b/>
          <w:bCs/>
        </w:rPr>
      </w:pPr>
      <w:r>
        <w:rPr>
          <w:b/>
          <w:bCs/>
        </w:rPr>
        <w:t xml:space="preserve">Insights &amp; </w:t>
      </w:r>
      <w:r w:rsidRPr="009729D2">
        <w:rPr>
          <w:b/>
          <w:bCs/>
        </w:rPr>
        <w:t>Conclusion</w:t>
      </w:r>
      <w:r w:rsidR="008035AD">
        <w:rPr>
          <w:b/>
          <w:bCs/>
        </w:rPr>
        <w:t>s</w:t>
      </w:r>
      <w:r w:rsidR="006D0AD7">
        <w:rPr>
          <w:b/>
          <w:bCs/>
        </w:rPr>
        <w:t>:</w:t>
      </w:r>
    </w:p>
    <w:p w14:paraId="54A7A845" w14:textId="7D9157E6" w:rsidR="00CC60B6" w:rsidRDefault="007F3A3E" w:rsidP="00030678">
      <w:pPr>
        <w:ind w:firstLine="0"/>
        <w:rPr>
          <w:b/>
          <w:bCs/>
        </w:rPr>
      </w:pPr>
      <w:r>
        <w:rPr>
          <w:noProof/>
        </w:rPr>
        <mc:AlternateContent>
          <mc:Choice Requires="wps">
            <w:drawing>
              <wp:anchor distT="0" distB="0" distL="114300" distR="114300" simplePos="0" relativeHeight="251703296" behindDoc="0" locked="0" layoutInCell="1" allowOverlap="1" wp14:anchorId="2E98526D" wp14:editId="74F20D59">
                <wp:simplePos x="0" y="0"/>
                <wp:positionH relativeFrom="column">
                  <wp:posOffset>3745382</wp:posOffset>
                </wp:positionH>
                <wp:positionV relativeFrom="page">
                  <wp:posOffset>6678778</wp:posOffset>
                </wp:positionV>
                <wp:extent cx="2409825" cy="389890"/>
                <wp:effectExtent l="0" t="0" r="9525" b="0"/>
                <wp:wrapSquare wrapText="bothSides"/>
                <wp:docPr id="28" name="Text Box 28"/>
                <wp:cNvGraphicFramePr/>
                <a:graphic xmlns:a="http://schemas.openxmlformats.org/drawingml/2006/main">
                  <a:graphicData uri="http://schemas.microsoft.com/office/word/2010/wordprocessingShape">
                    <wps:wsp>
                      <wps:cNvSpPr txBox="1"/>
                      <wps:spPr>
                        <a:xfrm>
                          <a:off x="0" y="0"/>
                          <a:ext cx="2409825" cy="389890"/>
                        </a:xfrm>
                        <a:prstGeom prst="rect">
                          <a:avLst/>
                        </a:prstGeom>
                        <a:solidFill>
                          <a:prstClr val="white"/>
                        </a:solidFill>
                        <a:ln>
                          <a:noFill/>
                        </a:ln>
                      </wps:spPr>
                      <wps:txbx>
                        <w:txbxContent>
                          <w:p w14:paraId="30A977F8" w14:textId="77777777" w:rsidR="002D1F5B" w:rsidRPr="00773AE5" w:rsidRDefault="002D1F5B" w:rsidP="002D1F5B">
                            <w:pPr>
                              <w:pStyle w:val="Caption"/>
                              <w:jc w:val="center"/>
                              <w:rPr>
                                <w:b/>
                                <w:bCs/>
                                <w:i w:val="0"/>
                                <w:iCs w:val="0"/>
                                <w:noProof/>
                                <w:sz w:val="18"/>
                              </w:rPr>
                            </w:pPr>
                            <w:r w:rsidRPr="00773AE5">
                              <w:rPr>
                                <w:b/>
                                <w:bCs/>
                                <w:i w:val="0"/>
                                <w:iCs w:val="0"/>
                                <w:noProof/>
                                <w:sz w:val="18"/>
                              </w:rPr>
                              <w:t>Root mean squared Error Metric and Model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8526D" id="Text Box 28" o:spid="_x0000_s1032" type="#_x0000_t202" style="position:absolute;margin-left:294.9pt;margin-top:525.9pt;width:189.75pt;height:30.7pt;z-index:2517032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" stroked="f">
                <v:textbox style="mso-fit-shape-to-text:t" inset="0,0,0,0">
                  <w:txbxContent>
                    <w:p w14:paraId="30A977F8" w14:textId="77777777" w:rsidR="002D1F5B" w:rsidRPr="00773AE5" w:rsidRDefault="002D1F5B" w:rsidP="002D1F5B">
                      <w:pPr>
                        <w:pStyle w:val="Caption"/>
                        <w:jc w:val="center"/>
                        <w:rPr>
                          <w:b/>
                          <w:bCs/>
                          <w:i w:val="0"/>
                          <w:iCs w:val="0"/>
                          <w:noProof/>
                          <w:sz w:val="18"/>
                        </w:rPr>
                      </w:pPr>
                      <w:r w:rsidRPr="00773AE5">
                        <w:rPr>
                          <w:b/>
                          <w:bCs/>
                          <w:i w:val="0"/>
                          <w:iCs w:val="0"/>
                          <w:noProof/>
                          <w:sz w:val="18"/>
                        </w:rPr>
                        <w:t>Root mean squared Error Metric and Model Score</w:t>
                      </w:r>
                    </w:p>
                  </w:txbxContent>
                </v:textbox>
                <w10:wrap type="square" anchory="page"/>
              </v:shape>
            </w:pict>
          </mc:Fallback>
        </mc:AlternateContent>
      </w:r>
      <w:r w:rsidR="00822E74">
        <w:tab/>
        <w:t>Based on the performance of the models with respect to the root mean squared error metric,</w:t>
      </w:r>
      <w:r w:rsidR="00030678">
        <w:t xml:space="preserve"> I recommend that </w:t>
      </w:r>
      <w:r w:rsidR="00822E74">
        <w:t xml:space="preserve">the </w:t>
      </w:r>
      <w:r w:rsidR="00213D3C">
        <w:t xml:space="preserve">Gradient Boosting model </w:t>
      </w:r>
      <w:r w:rsidR="00030678">
        <w:t>be used to predict the home values.</w:t>
      </w:r>
      <w:r w:rsidR="0085321D">
        <w:t xml:space="preserve"> </w:t>
      </w:r>
      <w:r w:rsidR="00CC60B6">
        <w:t>The variables that influence the price of the home are OverallQual, YearBuilt, TotRmsAbvGrd, FirePlaces, GrarageCars, GarageArea</w:t>
      </w:r>
      <w:r w:rsidR="0058279B">
        <w:t>, YearRemodAdd</w:t>
      </w:r>
      <w:r w:rsidR="00477D19">
        <w:t>.</w:t>
      </w:r>
    </w:p>
    <w:p w14:paraId="4E5401BD" w14:textId="37C904EA" w:rsidR="000E29BD" w:rsidRDefault="000E29BD" w:rsidP="006A5A3F">
      <w:pPr>
        <w:tabs>
          <w:tab w:val="left" w:pos="7761"/>
        </w:tabs>
        <w:ind w:firstLine="0"/>
        <w:rPr>
          <w:b/>
          <w:bCs/>
        </w:rPr>
      </w:pPr>
      <w:r w:rsidRPr="000E29BD">
        <w:rPr>
          <w:b/>
          <w:bCs/>
        </w:rPr>
        <w:t>Appendix:</w:t>
      </w:r>
    </w:p>
    <w:p w14:paraId="713E51EC" w14:textId="405E4447" w:rsidR="00401557" w:rsidRPr="00CE0B66" w:rsidRDefault="00CE0B66" w:rsidP="006A5A3F">
      <w:pPr>
        <w:tabs>
          <w:tab w:val="left" w:pos="7761"/>
        </w:tabs>
        <w:ind w:firstLine="0"/>
      </w:pPr>
      <w:r>
        <w:t>The ipynb notebook</w:t>
      </w:r>
      <w:r w:rsidR="00F03726">
        <w:t xml:space="preserve"> and an html version of the notebook along with the output</w:t>
      </w:r>
      <w:r w:rsidR="00F7504E">
        <w:t xml:space="preserve"> and Kaggle submi</w:t>
      </w:r>
      <w:r w:rsidR="002B0AAC">
        <w:t>s</w:t>
      </w:r>
      <w:r w:rsidR="00F7504E">
        <w:t>sion score</w:t>
      </w:r>
      <w:r w:rsidR="00B174D8">
        <w:t>s</w:t>
      </w:r>
      <w:r w:rsidR="00F03726">
        <w:t xml:space="preserve"> are</w:t>
      </w:r>
      <w:r>
        <w:t xml:space="preserve"> </w:t>
      </w:r>
      <w:r w:rsidR="00F03726">
        <w:t>included in the submission.</w:t>
      </w:r>
      <w:r w:rsidR="008116B2">
        <w:t xml:space="preserve"> </w:t>
      </w:r>
    </w:p>
    <w:sectPr w:rsidR="00401557" w:rsidRPr="00CE0B66">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7E7C" w14:textId="77777777" w:rsidR="00440988" w:rsidRDefault="00440988">
      <w:pPr>
        <w:spacing w:line="240" w:lineRule="auto"/>
      </w:pPr>
      <w:r>
        <w:separator/>
      </w:r>
    </w:p>
  </w:endnote>
  <w:endnote w:type="continuationSeparator" w:id="0">
    <w:p w14:paraId="385371CA" w14:textId="77777777" w:rsidR="00440988" w:rsidRDefault="0044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121C" w14:textId="77777777" w:rsidR="00440988" w:rsidRDefault="00440988">
      <w:pPr>
        <w:spacing w:line="240" w:lineRule="auto"/>
      </w:pPr>
      <w:r>
        <w:separator/>
      </w:r>
    </w:p>
  </w:footnote>
  <w:footnote w:type="continuationSeparator" w:id="0">
    <w:p w14:paraId="34A81BF7" w14:textId="77777777" w:rsidR="00440988" w:rsidRDefault="0044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40F3" w14:textId="0E565A16" w:rsidR="00440988" w:rsidRDefault="00440988" w:rsidP="00440988">
    <w:pPr>
      <w:pStyle w:val="Header"/>
    </w:pPr>
    <w:r>
      <w:t>Poornima Andukuri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08C3" w14:textId="591F1442" w:rsidR="00E614DD" w:rsidRDefault="00440988">
    <w:pPr>
      <w:pStyle w:val="Header"/>
    </w:pPr>
    <w:r>
      <w:t>Poornima Andukuri</w:t>
    </w:r>
  </w:p>
  <w:p w14:paraId="18590BEF" w14:textId="77777777" w:rsidR="00440988" w:rsidRDefault="00440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88"/>
    <w:rsid w:val="00023965"/>
    <w:rsid w:val="00030678"/>
    <w:rsid w:val="000344C5"/>
    <w:rsid w:val="00040CBB"/>
    <w:rsid w:val="00042F19"/>
    <w:rsid w:val="00045DC0"/>
    <w:rsid w:val="0006020D"/>
    <w:rsid w:val="00060CC5"/>
    <w:rsid w:val="00063DE0"/>
    <w:rsid w:val="00065271"/>
    <w:rsid w:val="000658FE"/>
    <w:rsid w:val="000764A1"/>
    <w:rsid w:val="0008024B"/>
    <w:rsid w:val="00081DF8"/>
    <w:rsid w:val="00081FAE"/>
    <w:rsid w:val="00092C5C"/>
    <w:rsid w:val="000B78C8"/>
    <w:rsid w:val="000C64C7"/>
    <w:rsid w:val="000D4A49"/>
    <w:rsid w:val="000E2639"/>
    <w:rsid w:val="000E29BD"/>
    <w:rsid w:val="00107184"/>
    <w:rsid w:val="00135517"/>
    <w:rsid w:val="001463B2"/>
    <w:rsid w:val="00153648"/>
    <w:rsid w:val="00181FAE"/>
    <w:rsid w:val="00194B15"/>
    <w:rsid w:val="00195E09"/>
    <w:rsid w:val="001A5ADE"/>
    <w:rsid w:val="001B770D"/>
    <w:rsid w:val="001C0CB1"/>
    <w:rsid w:val="001C37F3"/>
    <w:rsid w:val="001F299C"/>
    <w:rsid w:val="001F4F72"/>
    <w:rsid w:val="001F62C0"/>
    <w:rsid w:val="00213D3C"/>
    <w:rsid w:val="002236E5"/>
    <w:rsid w:val="002245DD"/>
    <w:rsid w:val="00245E02"/>
    <w:rsid w:val="00254D14"/>
    <w:rsid w:val="0027322B"/>
    <w:rsid w:val="002867DB"/>
    <w:rsid w:val="00291728"/>
    <w:rsid w:val="00297217"/>
    <w:rsid w:val="002B0769"/>
    <w:rsid w:val="002B0AAC"/>
    <w:rsid w:val="002B15AC"/>
    <w:rsid w:val="002B420B"/>
    <w:rsid w:val="002B6391"/>
    <w:rsid w:val="002C0C78"/>
    <w:rsid w:val="002D1F5B"/>
    <w:rsid w:val="002D3C45"/>
    <w:rsid w:val="002D46E6"/>
    <w:rsid w:val="002F7AA2"/>
    <w:rsid w:val="00305F88"/>
    <w:rsid w:val="003259FE"/>
    <w:rsid w:val="00332FF3"/>
    <w:rsid w:val="0033436F"/>
    <w:rsid w:val="003358BB"/>
    <w:rsid w:val="00337F8B"/>
    <w:rsid w:val="00353B66"/>
    <w:rsid w:val="00353B8A"/>
    <w:rsid w:val="0036053C"/>
    <w:rsid w:val="00361EF7"/>
    <w:rsid w:val="00364BFA"/>
    <w:rsid w:val="003771FF"/>
    <w:rsid w:val="003A6DBA"/>
    <w:rsid w:val="003B2B3E"/>
    <w:rsid w:val="003B52EC"/>
    <w:rsid w:val="003C1A25"/>
    <w:rsid w:val="003C78CE"/>
    <w:rsid w:val="003E494C"/>
    <w:rsid w:val="00401557"/>
    <w:rsid w:val="00401E8B"/>
    <w:rsid w:val="00414E4B"/>
    <w:rsid w:val="00423DDC"/>
    <w:rsid w:val="00440988"/>
    <w:rsid w:val="0044264B"/>
    <w:rsid w:val="00443B06"/>
    <w:rsid w:val="00454163"/>
    <w:rsid w:val="00454852"/>
    <w:rsid w:val="0046453E"/>
    <w:rsid w:val="00465522"/>
    <w:rsid w:val="00471543"/>
    <w:rsid w:val="00476C49"/>
    <w:rsid w:val="00477D19"/>
    <w:rsid w:val="004809F8"/>
    <w:rsid w:val="004A2675"/>
    <w:rsid w:val="004A407A"/>
    <w:rsid w:val="004A716E"/>
    <w:rsid w:val="004B7F55"/>
    <w:rsid w:val="004D3440"/>
    <w:rsid w:val="004D643A"/>
    <w:rsid w:val="004D7C73"/>
    <w:rsid w:val="004F223C"/>
    <w:rsid w:val="004F280F"/>
    <w:rsid w:val="004F7139"/>
    <w:rsid w:val="00531052"/>
    <w:rsid w:val="005326D6"/>
    <w:rsid w:val="00540C64"/>
    <w:rsid w:val="00542111"/>
    <w:rsid w:val="0055289C"/>
    <w:rsid w:val="0058279B"/>
    <w:rsid w:val="00583AB6"/>
    <w:rsid w:val="005841CF"/>
    <w:rsid w:val="005B0E77"/>
    <w:rsid w:val="005C0479"/>
    <w:rsid w:val="005C1527"/>
    <w:rsid w:val="005C25CF"/>
    <w:rsid w:val="005D3279"/>
    <w:rsid w:val="005D58D3"/>
    <w:rsid w:val="005E30FC"/>
    <w:rsid w:val="005F54A8"/>
    <w:rsid w:val="00612F8B"/>
    <w:rsid w:val="00622CF1"/>
    <w:rsid w:val="00623224"/>
    <w:rsid w:val="00652E5C"/>
    <w:rsid w:val="0065496E"/>
    <w:rsid w:val="00655639"/>
    <w:rsid w:val="00661633"/>
    <w:rsid w:val="00667005"/>
    <w:rsid w:val="00676E73"/>
    <w:rsid w:val="00691EC1"/>
    <w:rsid w:val="006969AC"/>
    <w:rsid w:val="006A25C7"/>
    <w:rsid w:val="006A5A3F"/>
    <w:rsid w:val="006B1725"/>
    <w:rsid w:val="006C662C"/>
    <w:rsid w:val="006D0AD7"/>
    <w:rsid w:val="006F6B72"/>
    <w:rsid w:val="00702FA6"/>
    <w:rsid w:val="007232C8"/>
    <w:rsid w:val="00724ACB"/>
    <w:rsid w:val="00731F8F"/>
    <w:rsid w:val="0075174F"/>
    <w:rsid w:val="00753344"/>
    <w:rsid w:val="00754E18"/>
    <w:rsid w:val="0076535B"/>
    <w:rsid w:val="00765503"/>
    <w:rsid w:val="00770069"/>
    <w:rsid w:val="00773AE5"/>
    <w:rsid w:val="00782944"/>
    <w:rsid w:val="007B4784"/>
    <w:rsid w:val="007C53FB"/>
    <w:rsid w:val="007E2CB1"/>
    <w:rsid w:val="007F171C"/>
    <w:rsid w:val="007F3A3E"/>
    <w:rsid w:val="00801D8F"/>
    <w:rsid w:val="008035AD"/>
    <w:rsid w:val="00806B14"/>
    <w:rsid w:val="008116B2"/>
    <w:rsid w:val="00814BB7"/>
    <w:rsid w:val="00822E74"/>
    <w:rsid w:val="008255AA"/>
    <w:rsid w:val="0084554A"/>
    <w:rsid w:val="008530B0"/>
    <w:rsid w:val="0085321D"/>
    <w:rsid w:val="00863B68"/>
    <w:rsid w:val="0089046E"/>
    <w:rsid w:val="00897B2C"/>
    <w:rsid w:val="008A079D"/>
    <w:rsid w:val="008A3398"/>
    <w:rsid w:val="008B0A8A"/>
    <w:rsid w:val="008B651E"/>
    <w:rsid w:val="008B7D18"/>
    <w:rsid w:val="008C78C0"/>
    <w:rsid w:val="008D0A58"/>
    <w:rsid w:val="008D435F"/>
    <w:rsid w:val="008D4EC9"/>
    <w:rsid w:val="008E5FCE"/>
    <w:rsid w:val="008F1F97"/>
    <w:rsid w:val="008F4052"/>
    <w:rsid w:val="00927C03"/>
    <w:rsid w:val="00947263"/>
    <w:rsid w:val="009549EF"/>
    <w:rsid w:val="009729D2"/>
    <w:rsid w:val="00981303"/>
    <w:rsid w:val="0098196B"/>
    <w:rsid w:val="009969DC"/>
    <w:rsid w:val="00997856"/>
    <w:rsid w:val="009B705B"/>
    <w:rsid w:val="009D0206"/>
    <w:rsid w:val="009D0D26"/>
    <w:rsid w:val="009D4EB3"/>
    <w:rsid w:val="009E010C"/>
    <w:rsid w:val="009F1A44"/>
    <w:rsid w:val="00A135BA"/>
    <w:rsid w:val="00A30C7C"/>
    <w:rsid w:val="00A3486D"/>
    <w:rsid w:val="00A367FD"/>
    <w:rsid w:val="00A563D0"/>
    <w:rsid w:val="00A82467"/>
    <w:rsid w:val="00A8293A"/>
    <w:rsid w:val="00A9423B"/>
    <w:rsid w:val="00AC351C"/>
    <w:rsid w:val="00AE5DB1"/>
    <w:rsid w:val="00AF2EE7"/>
    <w:rsid w:val="00B03866"/>
    <w:rsid w:val="00B1238C"/>
    <w:rsid w:val="00B13D1B"/>
    <w:rsid w:val="00B174D8"/>
    <w:rsid w:val="00B25939"/>
    <w:rsid w:val="00B44E1B"/>
    <w:rsid w:val="00B55802"/>
    <w:rsid w:val="00B61257"/>
    <w:rsid w:val="00B71320"/>
    <w:rsid w:val="00B71637"/>
    <w:rsid w:val="00B818DF"/>
    <w:rsid w:val="00B9597C"/>
    <w:rsid w:val="00BB470A"/>
    <w:rsid w:val="00BE5744"/>
    <w:rsid w:val="00BF0354"/>
    <w:rsid w:val="00BF553A"/>
    <w:rsid w:val="00C06DA7"/>
    <w:rsid w:val="00C206AF"/>
    <w:rsid w:val="00C32CCE"/>
    <w:rsid w:val="00C36B3E"/>
    <w:rsid w:val="00C4068F"/>
    <w:rsid w:val="00C4291D"/>
    <w:rsid w:val="00C50FD4"/>
    <w:rsid w:val="00C6037B"/>
    <w:rsid w:val="00C71F01"/>
    <w:rsid w:val="00C83DF1"/>
    <w:rsid w:val="00CB1586"/>
    <w:rsid w:val="00CB1588"/>
    <w:rsid w:val="00CC60B6"/>
    <w:rsid w:val="00CD7BA2"/>
    <w:rsid w:val="00CE0B66"/>
    <w:rsid w:val="00CE708C"/>
    <w:rsid w:val="00D120EE"/>
    <w:rsid w:val="00D124B2"/>
    <w:rsid w:val="00D3158E"/>
    <w:rsid w:val="00D47D11"/>
    <w:rsid w:val="00D52117"/>
    <w:rsid w:val="00D531A3"/>
    <w:rsid w:val="00D54145"/>
    <w:rsid w:val="00D54C7A"/>
    <w:rsid w:val="00D60B91"/>
    <w:rsid w:val="00D909AC"/>
    <w:rsid w:val="00DB0D39"/>
    <w:rsid w:val="00DB6015"/>
    <w:rsid w:val="00DC69FD"/>
    <w:rsid w:val="00DD225F"/>
    <w:rsid w:val="00DE52AD"/>
    <w:rsid w:val="00E136E4"/>
    <w:rsid w:val="00E14005"/>
    <w:rsid w:val="00E17F28"/>
    <w:rsid w:val="00E45FFB"/>
    <w:rsid w:val="00E47C7E"/>
    <w:rsid w:val="00E614DD"/>
    <w:rsid w:val="00E71FCA"/>
    <w:rsid w:val="00E7243B"/>
    <w:rsid w:val="00EB287F"/>
    <w:rsid w:val="00EC0235"/>
    <w:rsid w:val="00EC7F29"/>
    <w:rsid w:val="00EE4BD5"/>
    <w:rsid w:val="00F02C32"/>
    <w:rsid w:val="00F03726"/>
    <w:rsid w:val="00F2165F"/>
    <w:rsid w:val="00F24038"/>
    <w:rsid w:val="00F26B64"/>
    <w:rsid w:val="00F31CD4"/>
    <w:rsid w:val="00F65503"/>
    <w:rsid w:val="00F7504E"/>
    <w:rsid w:val="00F87B17"/>
    <w:rsid w:val="00F90C56"/>
    <w:rsid w:val="00F92AFF"/>
    <w:rsid w:val="00F930DA"/>
    <w:rsid w:val="00F93EFD"/>
    <w:rsid w:val="00F9444C"/>
    <w:rsid w:val="00FB7B58"/>
    <w:rsid w:val="00FC28FA"/>
    <w:rsid w:val="00FD6DCD"/>
    <w:rsid w:val="00FE16A9"/>
    <w:rsid w:val="00FE1EC3"/>
    <w:rsid w:val="00FE6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7B87FB8"/>
  <w15:chartTrackingRefBased/>
  <w15:docId w15:val="{0DE2620F-08E5-41C8-96F8-E19D219F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8116B2"/>
    <w:rPr>
      <w:color w:val="5F5F5F" w:themeColor="hyperlink"/>
      <w:u w:val="single"/>
    </w:rPr>
  </w:style>
  <w:style w:type="character" w:styleId="UnresolvedMention">
    <w:name w:val="Unresolved Mention"/>
    <w:basedOn w:val="DefaultParagraphFont"/>
    <w:uiPriority w:val="99"/>
    <w:semiHidden/>
    <w:unhideWhenUsed/>
    <w:rsid w:val="00811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474327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u\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925</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Andukuri</dc:creator>
  <cp:keywords/>
  <dc:description/>
  <cp:lastModifiedBy>Poornima Andukuri</cp:lastModifiedBy>
  <cp:revision>270</cp:revision>
  <cp:lastPrinted>2020-01-12T23:27:00Z</cp:lastPrinted>
  <dcterms:created xsi:type="dcterms:W3CDTF">2020-01-12T20:03:00Z</dcterms:created>
  <dcterms:modified xsi:type="dcterms:W3CDTF">2020-02-02T20:58:00Z</dcterms:modified>
  <cp:version/>
</cp:coreProperties>
</file>