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B6D9E4" w14:textId="59423B84" w:rsidR="00E614DD" w:rsidRDefault="0089046E" w:rsidP="00C71F01">
      <w:pPr>
        <w:pStyle w:val="Title"/>
        <w:jc w:val="left"/>
        <w:rPr>
          <w:b/>
          <w:bCs/>
        </w:rPr>
      </w:pPr>
      <w:r>
        <w:rPr>
          <w:b/>
          <w:bCs/>
        </w:rPr>
        <w:t>Introduction</w:t>
      </w:r>
      <w:r w:rsidR="00C71F01" w:rsidRPr="00C71F01">
        <w:rPr>
          <w:b/>
          <w:bCs/>
        </w:rPr>
        <w:t>:</w:t>
      </w:r>
    </w:p>
    <w:p w14:paraId="606ACA8D" w14:textId="6D382324" w:rsidR="001329E1" w:rsidRDefault="00317460" w:rsidP="00CE5A78">
      <w:pPr>
        <w:tabs>
          <w:tab w:val="left" w:pos="6285"/>
        </w:tabs>
      </w:pPr>
      <w:r>
        <w:t xml:space="preserve">Assignment </w:t>
      </w:r>
      <w:r w:rsidR="00F60BEC">
        <w:t xml:space="preserve">7 </w:t>
      </w:r>
      <w:r>
        <w:t xml:space="preserve">uses the application of </w:t>
      </w:r>
      <w:r w:rsidR="009636E1">
        <w:t>convolutional</w:t>
      </w:r>
      <w:r>
        <w:t xml:space="preserve"> networks to assess the classification performance accuracy and processing times</w:t>
      </w:r>
      <w:r w:rsidR="00F96E95">
        <w:t xml:space="preserve"> to predict the </w:t>
      </w:r>
      <w:r w:rsidR="009636E1">
        <w:t>images provided</w:t>
      </w:r>
      <w:r w:rsidR="00F96E95">
        <w:t xml:space="preserve">. </w:t>
      </w:r>
      <w:r w:rsidR="00B72726">
        <w:t xml:space="preserve">Use </w:t>
      </w:r>
      <w:proofErr w:type="spellStart"/>
      <w:r w:rsidR="00F96E95">
        <w:t>Tensorflow</w:t>
      </w:r>
      <w:proofErr w:type="spellEnd"/>
      <w:r w:rsidR="00F96E95">
        <w:t xml:space="preserve"> library</w:t>
      </w:r>
      <w:r w:rsidR="00B72726">
        <w:t xml:space="preserve"> </w:t>
      </w:r>
      <w:r w:rsidR="00F61A82">
        <w:t xml:space="preserve">to </w:t>
      </w:r>
      <w:r w:rsidR="00B72726">
        <w:t xml:space="preserve">build a model </w:t>
      </w:r>
      <w:r w:rsidR="00F61A82">
        <w:t>that a</w:t>
      </w:r>
      <w:r w:rsidR="00D3564F">
        <w:t xml:space="preserve">long with accurately predicting the </w:t>
      </w:r>
      <w:r w:rsidR="00386061">
        <w:t>image</w:t>
      </w:r>
      <w:r w:rsidR="00D3564F">
        <w:t xml:space="preserve">, </w:t>
      </w:r>
      <w:r w:rsidR="00F61A82">
        <w:t xml:space="preserve">will </w:t>
      </w:r>
      <w:r w:rsidR="00FD79F3">
        <w:t xml:space="preserve">run efficiently on a larger data set. </w:t>
      </w:r>
    </w:p>
    <w:p w14:paraId="7AC55CC3" w14:textId="65D00489" w:rsidR="00AA032C" w:rsidRDefault="00830129" w:rsidP="00537DFD">
      <w:pPr>
        <w:tabs>
          <w:tab w:val="left" w:pos="6285"/>
        </w:tabs>
        <w:ind w:firstLine="0"/>
      </w:pPr>
      <w:r>
        <w:t>The steps involved in the following analysis are</w:t>
      </w:r>
    </w:p>
    <w:p w14:paraId="03BBE3D0" w14:textId="10A1F1BC" w:rsidR="0060634F" w:rsidRDefault="0060634F" w:rsidP="00830129">
      <w:pPr>
        <w:pStyle w:val="ListParagraph"/>
        <w:numPr>
          <w:ilvl w:val="0"/>
          <w:numId w:val="23"/>
        </w:numPr>
        <w:tabs>
          <w:tab w:val="left" w:pos="6285"/>
        </w:tabs>
      </w:pPr>
      <w:r>
        <w:t xml:space="preserve">Use </w:t>
      </w:r>
      <w:proofErr w:type="spellStart"/>
      <w:r>
        <w:t>Tensorflow</w:t>
      </w:r>
      <w:proofErr w:type="spellEnd"/>
      <w:r>
        <w:t xml:space="preserve"> to build a ‘</w:t>
      </w:r>
      <w:r w:rsidR="000476EB">
        <w:t>Deep</w:t>
      </w:r>
      <w:r>
        <w:t xml:space="preserve"> Neural Network’ (</w:t>
      </w:r>
      <w:r w:rsidR="000476EB">
        <w:t>D</w:t>
      </w:r>
      <w:r>
        <w:t>NN) model</w:t>
      </w:r>
    </w:p>
    <w:p w14:paraId="0B7A4DCA" w14:textId="755E5774" w:rsidR="00830129" w:rsidRDefault="0060634F" w:rsidP="00830129">
      <w:pPr>
        <w:pStyle w:val="ListParagraph"/>
        <w:numPr>
          <w:ilvl w:val="0"/>
          <w:numId w:val="23"/>
        </w:numPr>
        <w:tabs>
          <w:tab w:val="left" w:pos="6285"/>
        </w:tabs>
      </w:pPr>
      <w:r>
        <w:t xml:space="preserve">Use train data set to </w:t>
      </w:r>
      <w:r w:rsidR="00207E56">
        <w:t>fit</w:t>
      </w:r>
      <w:r>
        <w:t xml:space="preserve"> and evaluate the various designs of the model using hidden layers</w:t>
      </w:r>
    </w:p>
    <w:p w14:paraId="38F86E22" w14:textId="0B79CD60" w:rsidR="0060634F" w:rsidRDefault="0060634F" w:rsidP="00830129">
      <w:pPr>
        <w:pStyle w:val="ListParagraph"/>
        <w:numPr>
          <w:ilvl w:val="0"/>
          <w:numId w:val="23"/>
        </w:numPr>
        <w:tabs>
          <w:tab w:val="left" w:pos="6285"/>
        </w:tabs>
      </w:pPr>
      <w:r>
        <w:t xml:space="preserve">Use test data set to predict the </w:t>
      </w:r>
      <w:r w:rsidR="00011CDF">
        <w:t>images</w:t>
      </w:r>
    </w:p>
    <w:p w14:paraId="687EEFB3" w14:textId="7AE16EB6" w:rsidR="00AA032C" w:rsidRDefault="0060634F" w:rsidP="003613B0">
      <w:pPr>
        <w:pStyle w:val="ListParagraph"/>
        <w:numPr>
          <w:ilvl w:val="0"/>
          <w:numId w:val="23"/>
        </w:numPr>
        <w:tabs>
          <w:tab w:val="left" w:pos="6285"/>
        </w:tabs>
      </w:pPr>
      <w:r>
        <w:t xml:space="preserve">Record the processing time </w:t>
      </w:r>
      <w:r w:rsidR="000D3706">
        <w:t>and model</w:t>
      </w:r>
      <w:r w:rsidR="00952AE4">
        <w:t xml:space="preserve"> </w:t>
      </w:r>
      <w:r>
        <w:t>accuracy on train and test datasets</w:t>
      </w:r>
    </w:p>
    <w:p w14:paraId="56D0C6AE" w14:textId="31877984" w:rsidR="006B1725" w:rsidRDefault="008D435F" w:rsidP="006B1725">
      <w:pPr>
        <w:ind w:firstLine="0"/>
        <w:rPr>
          <w:b/>
          <w:bCs/>
        </w:rPr>
      </w:pPr>
      <w:r>
        <w:rPr>
          <w:b/>
          <w:bCs/>
        </w:rPr>
        <w:t>Exploratory Data Analysis</w:t>
      </w:r>
      <w:r w:rsidR="00081FAE" w:rsidRPr="00081FAE">
        <w:rPr>
          <w:b/>
          <w:bCs/>
        </w:rPr>
        <w:t>:</w:t>
      </w:r>
    </w:p>
    <w:p w14:paraId="232AF916" w14:textId="2B688A66" w:rsidR="00063DE0" w:rsidRDefault="001344B2" w:rsidP="006B1725">
      <w:pPr>
        <w:ind w:firstLine="0"/>
      </w:pPr>
      <w:r>
        <w:rPr>
          <w:b/>
          <w:bCs/>
          <w:noProof/>
        </w:rPr>
        <w:drawing>
          <wp:anchor distT="0" distB="0" distL="114300" distR="114300" simplePos="0" relativeHeight="251660288" behindDoc="0" locked="0" layoutInCell="1" allowOverlap="1" wp14:anchorId="7AE311F4" wp14:editId="1222F4EB">
            <wp:simplePos x="0" y="0"/>
            <wp:positionH relativeFrom="column">
              <wp:posOffset>4587240</wp:posOffset>
            </wp:positionH>
            <wp:positionV relativeFrom="page">
              <wp:posOffset>4838700</wp:posOffset>
            </wp:positionV>
            <wp:extent cx="1455420" cy="1114425"/>
            <wp:effectExtent l="0" t="0" r="0" b="952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55420" cy="11144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rPr>
        <w:drawing>
          <wp:anchor distT="0" distB="0" distL="114300" distR="114300" simplePos="0" relativeHeight="251658240" behindDoc="0" locked="0" layoutInCell="1" allowOverlap="1" wp14:anchorId="6E201582" wp14:editId="64922C64">
            <wp:simplePos x="0" y="0"/>
            <wp:positionH relativeFrom="column">
              <wp:posOffset>3133725</wp:posOffset>
            </wp:positionH>
            <wp:positionV relativeFrom="page">
              <wp:posOffset>4838700</wp:posOffset>
            </wp:positionV>
            <wp:extent cx="1463040" cy="1114425"/>
            <wp:effectExtent l="0" t="0" r="3810"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63040" cy="1114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53648">
        <w:rPr>
          <w:b/>
          <w:bCs/>
        </w:rPr>
        <w:tab/>
      </w:r>
      <w:r w:rsidR="004B7F55">
        <w:t xml:space="preserve">There were two data sets provided. The first data set is train, that is used to create the model and the second data set is to test the model and predict </w:t>
      </w:r>
      <w:r w:rsidR="00B56ECE">
        <w:t xml:space="preserve">the </w:t>
      </w:r>
      <w:r w:rsidR="00B471D2">
        <w:t>im</w:t>
      </w:r>
      <w:r w:rsidR="006F60F4">
        <w:t>a</w:t>
      </w:r>
      <w:r w:rsidR="00B471D2">
        <w:t>ge</w:t>
      </w:r>
      <w:r w:rsidR="00B56ECE">
        <w:t>.</w:t>
      </w:r>
      <w:r w:rsidR="00AC351C">
        <w:t xml:space="preserve"> The train data has </w:t>
      </w:r>
      <w:r w:rsidR="006F60F4">
        <w:t>25000 images split into 12500 pictures of cats and 12500 pictures of dogs</w:t>
      </w:r>
      <w:r w:rsidR="00AC351C">
        <w:t xml:space="preserve">. </w:t>
      </w:r>
      <w:r w:rsidR="00E52A81">
        <w:t>The pictures below are of the first in the list of cat</w:t>
      </w:r>
      <w:r>
        <w:t xml:space="preserve"> and dog</w:t>
      </w:r>
      <w:r w:rsidR="00E52A81">
        <w:t xml:space="preserve"> pictures in color and greyscale.</w:t>
      </w:r>
    </w:p>
    <w:p w14:paraId="78493177" w14:textId="78625986" w:rsidR="00FD6194" w:rsidRDefault="00EE4BD5" w:rsidP="00A563D0">
      <w:pPr>
        <w:ind w:firstLine="0"/>
        <w:rPr>
          <w:b/>
          <w:bCs/>
        </w:rPr>
      </w:pPr>
      <w:r>
        <w:rPr>
          <w:b/>
          <w:bCs/>
        </w:rPr>
        <w:t xml:space="preserve">Data Preparation and </w:t>
      </w:r>
      <w:r w:rsidR="00060CC5">
        <w:rPr>
          <w:b/>
          <w:bCs/>
        </w:rPr>
        <w:t xml:space="preserve">Overview of </w:t>
      </w:r>
      <w:r w:rsidR="00806B14" w:rsidRPr="00806B14">
        <w:rPr>
          <w:b/>
          <w:bCs/>
        </w:rPr>
        <w:t>Programming</w:t>
      </w:r>
      <w:r w:rsidR="00806B14">
        <w:rPr>
          <w:b/>
          <w:bCs/>
        </w:rPr>
        <w:t>:</w:t>
      </w:r>
    </w:p>
    <w:p w14:paraId="4D02EB45" w14:textId="4AE7D3FD" w:rsidR="00B23BBE" w:rsidRDefault="00EC53D8" w:rsidP="006041EB">
      <w:r>
        <w:rPr>
          <w:noProof/>
        </w:rPr>
        <w:drawing>
          <wp:anchor distT="0" distB="0" distL="114300" distR="114300" simplePos="0" relativeHeight="251662336" behindDoc="0" locked="0" layoutInCell="1" allowOverlap="1" wp14:anchorId="417FE366" wp14:editId="5150F7B4">
            <wp:simplePos x="0" y="0"/>
            <wp:positionH relativeFrom="column">
              <wp:posOffset>104775</wp:posOffset>
            </wp:positionH>
            <wp:positionV relativeFrom="page">
              <wp:posOffset>7877175</wp:posOffset>
            </wp:positionV>
            <wp:extent cx="1247775" cy="1247775"/>
            <wp:effectExtent l="0" t="0" r="9525"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47775" cy="12477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787A07F1" wp14:editId="5746C719">
            <wp:simplePos x="0" y="0"/>
            <wp:positionH relativeFrom="column">
              <wp:posOffset>1571625</wp:posOffset>
            </wp:positionH>
            <wp:positionV relativeFrom="page">
              <wp:posOffset>7877175</wp:posOffset>
            </wp:positionV>
            <wp:extent cx="1276350" cy="124650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76350" cy="12465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14:anchorId="71B7F4DA" wp14:editId="4E60165D">
            <wp:simplePos x="0" y="0"/>
            <wp:positionH relativeFrom="column">
              <wp:posOffset>3057525</wp:posOffset>
            </wp:positionH>
            <wp:positionV relativeFrom="page">
              <wp:posOffset>7877175</wp:posOffset>
            </wp:positionV>
            <wp:extent cx="1190625" cy="1190625"/>
            <wp:effectExtent l="0" t="0" r="9525"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90625" cy="11906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0" locked="0" layoutInCell="1" allowOverlap="1" wp14:anchorId="5DD9C17E" wp14:editId="20649976">
            <wp:simplePos x="0" y="0"/>
            <wp:positionH relativeFrom="column">
              <wp:posOffset>4448175</wp:posOffset>
            </wp:positionH>
            <wp:positionV relativeFrom="page">
              <wp:posOffset>7829550</wp:posOffset>
            </wp:positionV>
            <wp:extent cx="1267460" cy="1238250"/>
            <wp:effectExtent l="0" t="0" r="889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67460" cy="1238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513EB">
        <w:t>The first step in data preparation is to read the files, parse and resize the images in color and grayscale.</w:t>
      </w:r>
      <w:r w:rsidR="00B23BBE">
        <w:t xml:space="preserve"> The below are the pictures of the first cat and dog in the list of images </w:t>
      </w:r>
      <w:proofErr w:type="spellStart"/>
      <w:r w:rsidR="00B23BBE">
        <w:lastRenderedPageBreak/>
        <w:t>afte</w:t>
      </w:r>
      <w:r>
        <w:t>r</w:t>
      </w:r>
      <w:r w:rsidR="00B23BBE">
        <w:t>resized</w:t>
      </w:r>
      <w:proofErr w:type="spellEnd"/>
      <w:r w:rsidR="00B23BBE">
        <w:t>. For color image, the picture is resized to 64X64 and for grayscale it is resized to 128X128.</w:t>
      </w:r>
      <w:r w:rsidR="00F06377" w:rsidRPr="00F06377">
        <w:t xml:space="preserve"> </w:t>
      </w:r>
    </w:p>
    <w:p w14:paraId="1DAFCA11" w14:textId="15CA7D24" w:rsidR="00395233" w:rsidRDefault="00EB1362" w:rsidP="00EB1362">
      <w:pPr>
        <w:ind w:firstLine="0"/>
      </w:pPr>
      <w:r>
        <w:rPr>
          <w:noProof/>
        </w:rPr>
        <mc:AlternateContent>
          <mc:Choice Requires="wps">
            <w:drawing>
              <wp:anchor distT="0" distB="0" distL="114300" distR="114300" simplePos="0" relativeHeight="251672576" behindDoc="1" locked="0" layoutInCell="1" allowOverlap="1" wp14:anchorId="2CA4AF52" wp14:editId="22DCB5A2">
                <wp:simplePos x="0" y="0"/>
                <wp:positionH relativeFrom="column">
                  <wp:posOffset>-28575</wp:posOffset>
                </wp:positionH>
                <wp:positionV relativeFrom="paragraph">
                  <wp:posOffset>2518410</wp:posOffset>
                </wp:positionV>
                <wp:extent cx="542925" cy="219075"/>
                <wp:effectExtent l="0" t="0" r="9525" b="9525"/>
                <wp:wrapTight wrapText="bothSides">
                  <wp:wrapPolygon edited="0">
                    <wp:start x="0" y="0"/>
                    <wp:lineTo x="0" y="20661"/>
                    <wp:lineTo x="21221" y="20661"/>
                    <wp:lineTo x="21221" y="0"/>
                    <wp:lineTo x="0" y="0"/>
                  </wp:wrapPolygon>
                </wp:wrapTight>
                <wp:docPr id="15" name="Text Box 15"/>
                <wp:cNvGraphicFramePr/>
                <a:graphic xmlns:a="http://schemas.openxmlformats.org/drawingml/2006/main">
                  <a:graphicData uri="http://schemas.microsoft.com/office/word/2010/wordprocessingShape">
                    <wps:wsp>
                      <wps:cNvSpPr txBox="1"/>
                      <wps:spPr>
                        <a:xfrm>
                          <a:off x="0" y="0"/>
                          <a:ext cx="542925" cy="219075"/>
                        </a:xfrm>
                        <a:prstGeom prst="rect">
                          <a:avLst/>
                        </a:prstGeom>
                        <a:solidFill>
                          <a:prstClr val="white"/>
                        </a:solidFill>
                        <a:ln>
                          <a:noFill/>
                        </a:ln>
                      </wps:spPr>
                      <wps:txbx>
                        <w:txbxContent>
                          <w:p w14:paraId="018BCAB4" w14:textId="550D8C2C" w:rsidR="00EB1362" w:rsidRPr="00EB1362" w:rsidRDefault="00EB1362" w:rsidP="00EB1362">
                            <w:pPr>
                              <w:pStyle w:val="Caption"/>
                              <w:rPr>
                                <w:b/>
                                <w:bCs/>
                                <w:i w:val="0"/>
                                <w:iCs w:val="0"/>
                                <w:noProof/>
                                <w:sz w:val="24"/>
                                <w:szCs w:val="24"/>
                              </w:rPr>
                            </w:pPr>
                            <w:r w:rsidRPr="00EB1362">
                              <w:rPr>
                                <w:b/>
                                <w:bCs/>
                                <w:i w:val="0"/>
                                <w:iCs w:val="0"/>
                              </w:rPr>
                              <w:t>Model 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A4AF52" id="_x0000_t202" coordsize="21600,21600" o:spt="202" path="m,l,21600r21600,l21600,xe">
                <v:stroke joinstyle="miter"/>
                <v:path gradientshapeok="t" o:connecttype="rect"/>
              </v:shapetype>
              <v:shape id="Text Box 15" o:spid="_x0000_s1026" type="#_x0000_t202" style="position:absolute;margin-left:-2.25pt;margin-top:198.3pt;width:42.75pt;height:17.2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" stroked="f">
                <v:textbox inset="0,0,0,0">
                  <w:txbxContent>
                    <w:p w14:paraId="018BCAB4" w14:textId="550D8C2C" w:rsidR="00EB1362" w:rsidRPr="00EB1362" w:rsidRDefault="00EB1362" w:rsidP="00EB1362">
                      <w:pPr>
                        <w:pStyle w:val="Caption"/>
                        <w:rPr>
                          <w:b/>
                          <w:bCs/>
                          <w:i w:val="0"/>
                          <w:iCs w:val="0"/>
                          <w:noProof/>
                          <w:sz w:val="24"/>
                          <w:szCs w:val="24"/>
                        </w:rPr>
                      </w:pPr>
                      <w:r w:rsidRPr="00EB1362">
                        <w:rPr>
                          <w:b/>
                          <w:bCs/>
                          <w:i w:val="0"/>
                          <w:iCs w:val="0"/>
                        </w:rPr>
                        <w:t>Model 1</w:t>
                      </w:r>
                    </w:p>
                  </w:txbxContent>
                </v:textbox>
                <w10:wrap type="tight"/>
              </v:shape>
            </w:pict>
          </mc:Fallback>
        </mc:AlternateContent>
      </w:r>
      <w:r w:rsidR="00395233">
        <w:rPr>
          <w:noProof/>
        </w:rPr>
        <w:drawing>
          <wp:anchor distT="0" distB="0" distL="114300" distR="114300" simplePos="0" relativeHeight="251668480" behindDoc="0" locked="0" layoutInCell="1" allowOverlap="1" wp14:anchorId="67D3E745" wp14:editId="437FF7ED">
            <wp:simplePos x="0" y="0"/>
            <wp:positionH relativeFrom="column">
              <wp:posOffset>-142875</wp:posOffset>
            </wp:positionH>
            <wp:positionV relativeFrom="page">
              <wp:posOffset>4343400</wp:posOffset>
            </wp:positionV>
            <wp:extent cx="3242945" cy="7620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242945" cy="762000"/>
                    </a:xfrm>
                    <a:prstGeom prst="rect">
                      <a:avLst/>
                    </a:prstGeom>
                  </pic:spPr>
                </pic:pic>
              </a:graphicData>
            </a:graphic>
            <wp14:sizeRelH relativeFrom="margin">
              <wp14:pctWidth>0</wp14:pctWidth>
            </wp14:sizeRelH>
            <wp14:sizeRelV relativeFrom="margin">
              <wp14:pctHeight>0</wp14:pctHeight>
            </wp14:sizeRelV>
          </wp:anchor>
        </w:drawing>
      </w:r>
      <w:r w:rsidR="009F7518">
        <w:t>The data above is created by creating two different arrays for pictures of cats and dogs. We then concatenate the resized image into one two-dimensional array with an array of values of [1,0] for cats and [0.1] for dogs.</w:t>
      </w:r>
      <w:r w:rsidR="001E5DB9">
        <w:t xml:space="preserve"> The </w:t>
      </w:r>
      <w:proofErr w:type="spellStart"/>
      <w:r w:rsidR="001E5DB9">
        <w:t>scikit</w:t>
      </w:r>
      <w:proofErr w:type="spellEnd"/>
      <w:r w:rsidR="001E5DB9">
        <w:t xml:space="preserve"> </w:t>
      </w:r>
      <w:proofErr w:type="spellStart"/>
      <w:r w:rsidR="001E5DB9">
        <w:t>train_test_learn</w:t>
      </w:r>
      <w:proofErr w:type="spellEnd"/>
      <w:r w:rsidR="001E5DB9">
        <w:t xml:space="preserve"> method is used to split the final data to create train and validation models.</w:t>
      </w:r>
      <w:r w:rsidR="002E6335">
        <w:t xml:space="preserve"> </w:t>
      </w:r>
      <w:r w:rsidR="00FD01A4">
        <w:t xml:space="preserve">We use </w:t>
      </w:r>
      <w:r w:rsidR="00EF6767">
        <w:t>TensorFlow library</w:t>
      </w:r>
      <w:r w:rsidR="00FD01A4">
        <w:t xml:space="preserve"> to </w:t>
      </w:r>
      <w:r w:rsidR="00D91ECB">
        <w:t>fit four different neural networks</w:t>
      </w:r>
      <w:r w:rsidR="00872330">
        <w:t xml:space="preserve"> with different number of convolutional filters, different filter sizes using conv_2d. Max pooling 2d is used with multiple values for </w:t>
      </w:r>
      <w:proofErr w:type="spellStart"/>
      <w:r w:rsidR="00872330">
        <w:t>kernel_size</w:t>
      </w:r>
      <w:proofErr w:type="spellEnd"/>
      <w:r w:rsidR="00872330">
        <w:t xml:space="preserve">, along with different values of number of units for layers using </w:t>
      </w:r>
      <w:proofErr w:type="spellStart"/>
      <w:r w:rsidR="00872330">
        <w:t>fully_connected</w:t>
      </w:r>
      <w:proofErr w:type="spellEnd"/>
      <w:r w:rsidR="00872330">
        <w:t xml:space="preserve"> and 0.8 probability that each element is kept</w:t>
      </w:r>
      <w:r w:rsidR="007C601E">
        <w:t xml:space="preserve"> using dropout.</w:t>
      </w:r>
    </w:p>
    <w:p w14:paraId="48BBA3DB" w14:textId="142F981C" w:rsidR="00395233" w:rsidRDefault="00207EC2" w:rsidP="00395233">
      <w:pPr>
        <w:ind w:firstLine="0"/>
        <w:rPr>
          <w:b/>
          <w:bCs/>
        </w:rPr>
      </w:pPr>
      <w:r>
        <w:rPr>
          <w:noProof/>
        </w:rPr>
        <w:drawing>
          <wp:anchor distT="0" distB="0" distL="114300" distR="114300" simplePos="0" relativeHeight="251667456" behindDoc="0" locked="0" layoutInCell="1" allowOverlap="1" wp14:anchorId="7101197D" wp14:editId="2EF3A485">
            <wp:simplePos x="0" y="0"/>
            <wp:positionH relativeFrom="column">
              <wp:posOffset>3238500</wp:posOffset>
            </wp:positionH>
            <wp:positionV relativeFrom="page">
              <wp:posOffset>4295775</wp:posOffset>
            </wp:positionV>
            <wp:extent cx="3429000" cy="828675"/>
            <wp:effectExtent l="0" t="0" r="0" b="952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429000" cy="828675"/>
                    </a:xfrm>
                    <a:prstGeom prst="rect">
                      <a:avLst/>
                    </a:prstGeom>
                  </pic:spPr>
                </pic:pic>
              </a:graphicData>
            </a:graphic>
            <wp14:sizeRelH relativeFrom="margin">
              <wp14:pctWidth>0</wp14:pctWidth>
            </wp14:sizeRelH>
            <wp14:sizeRelV relativeFrom="margin">
              <wp14:pctHeight>0</wp14:pctHeight>
            </wp14:sizeRelV>
          </wp:anchor>
        </w:drawing>
      </w:r>
      <w:r w:rsidR="00D81B72">
        <w:rPr>
          <w:noProof/>
        </w:rPr>
        <mc:AlternateContent>
          <mc:Choice Requires="wps">
            <w:drawing>
              <wp:anchor distT="0" distB="0" distL="114300" distR="114300" simplePos="0" relativeHeight="251674624" behindDoc="1" locked="0" layoutInCell="1" allowOverlap="1" wp14:anchorId="2F7A1D55" wp14:editId="71724CE5">
                <wp:simplePos x="0" y="0"/>
                <wp:positionH relativeFrom="column">
                  <wp:posOffset>3295650</wp:posOffset>
                </wp:positionH>
                <wp:positionV relativeFrom="page">
                  <wp:posOffset>4133850</wp:posOffset>
                </wp:positionV>
                <wp:extent cx="657225" cy="209550"/>
                <wp:effectExtent l="0" t="0" r="9525" b="0"/>
                <wp:wrapTight wrapText="bothSides">
                  <wp:wrapPolygon edited="0">
                    <wp:start x="0" y="0"/>
                    <wp:lineTo x="0" y="19636"/>
                    <wp:lineTo x="21287" y="19636"/>
                    <wp:lineTo x="21287" y="0"/>
                    <wp:lineTo x="0" y="0"/>
                  </wp:wrapPolygon>
                </wp:wrapTight>
                <wp:docPr id="16" name="Text Box 16"/>
                <wp:cNvGraphicFramePr/>
                <a:graphic xmlns:a="http://schemas.openxmlformats.org/drawingml/2006/main">
                  <a:graphicData uri="http://schemas.microsoft.com/office/word/2010/wordprocessingShape">
                    <wps:wsp>
                      <wps:cNvSpPr txBox="1"/>
                      <wps:spPr>
                        <a:xfrm>
                          <a:off x="0" y="0"/>
                          <a:ext cx="657225" cy="209550"/>
                        </a:xfrm>
                        <a:prstGeom prst="rect">
                          <a:avLst/>
                        </a:prstGeom>
                        <a:solidFill>
                          <a:prstClr val="white"/>
                        </a:solidFill>
                        <a:ln>
                          <a:noFill/>
                        </a:ln>
                      </wps:spPr>
                      <wps:txbx>
                        <w:txbxContent>
                          <w:p w14:paraId="7261E895" w14:textId="198E9166" w:rsidR="00D81B72" w:rsidRPr="00D81B72" w:rsidRDefault="00D81B72" w:rsidP="00D81B72">
                            <w:pPr>
                              <w:pStyle w:val="Caption"/>
                              <w:rPr>
                                <w:b/>
                                <w:bCs/>
                                <w:i w:val="0"/>
                                <w:iCs w:val="0"/>
                                <w:noProof/>
                                <w:sz w:val="24"/>
                                <w:szCs w:val="24"/>
                              </w:rPr>
                            </w:pPr>
                            <w:r w:rsidRPr="00D81B72">
                              <w:rPr>
                                <w:b/>
                                <w:bCs/>
                                <w:i w:val="0"/>
                                <w:iCs w:val="0"/>
                              </w:rPr>
                              <w:t>Model 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A1D55" id="Text Box 16" o:spid="_x0000_s1027" type="#_x0000_t202" style="position:absolute;margin-left:259.5pt;margin-top:325.5pt;width:51.75pt;height:16.5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" stroked="f">
                <v:textbox inset="0,0,0,0">
                  <w:txbxContent>
                    <w:p w14:paraId="7261E895" w14:textId="198E9166" w:rsidR="00D81B72" w:rsidRPr="00D81B72" w:rsidRDefault="00D81B72" w:rsidP="00D81B72">
                      <w:pPr>
                        <w:pStyle w:val="Caption"/>
                        <w:rPr>
                          <w:b/>
                          <w:bCs/>
                          <w:i w:val="0"/>
                          <w:iCs w:val="0"/>
                          <w:noProof/>
                          <w:sz w:val="24"/>
                          <w:szCs w:val="24"/>
                        </w:rPr>
                      </w:pPr>
                      <w:r w:rsidRPr="00D81B72">
                        <w:rPr>
                          <w:b/>
                          <w:bCs/>
                          <w:i w:val="0"/>
                          <w:iCs w:val="0"/>
                        </w:rPr>
                        <w:t>Model 2</w:t>
                      </w:r>
                    </w:p>
                  </w:txbxContent>
                </v:textbox>
                <w10:wrap type="tight" anchory="page"/>
              </v:shape>
            </w:pict>
          </mc:Fallback>
        </mc:AlternateContent>
      </w:r>
    </w:p>
    <w:p w14:paraId="03BEF576" w14:textId="09236E61" w:rsidR="00EB1362" w:rsidRDefault="00DB3FB3" w:rsidP="00395233">
      <w:pPr>
        <w:ind w:firstLine="0"/>
        <w:rPr>
          <w:b/>
          <w:bCs/>
        </w:rPr>
      </w:pPr>
      <w:r>
        <w:rPr>
          <w:noProof/>
        </w:rPr>
        <w:drawing>
          <wp:anchor distT="0" distB="0" distL="114300" distR="114300" simplePos="0" relativeHeight="251670528" behindDoc="0" locked="0" layoutInCell="1" allowOverlap="1" wp14:anchorId="7B019C67" wp14:editId="1E7B52A5">
            <wp:simplePos x="0" y="0"/>
            <wp:positionH relativeFrom="column">
              <wp:posOffset>3238500</wp:posOffset>
            </wp:positionH>
            <wp:positionV relativeFrom="page">
              <wp:posOffset>5321300</wp:posOffset>
            </wp:positionV>
            <wp:extent cx="3290570" cy="819150"/>
            <wp:effectExtent l="0" t="0" r="508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290570" cy="81915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78720" behindDoc="1" locked="0" layoutInCell="1" allowOverlap="1" wp14:anchorId="5263449C" wp14:editId="790D0FAD">
                <wp:simplePos x="0" y="0"/>
                <wp:positionH relativeFrom="column">
                  <wp:posOffset>3238500</wp:posOffset>
                </wp:positionH>
                <wp:positionV relativeFrom="page">
                  <wp:posOffset>5149850</wp:posOffset>
                </wp:positionV>
                <wp:extent cx="571500" cy="200025"/>
                <wp:effectExtent l="0" t="0" r="0" b="9525"/>
                <wp:wrapTight wrapText="bothSides">
                  <wp:wrapPolygon edited="0">
                    <wp:start x="0" y="0"/>
                    <wp:lineTo x="0" y="20571"/>
                    <wp:lineTo x="20880" y="20571"/>
                    <wp:lineTo x="20880" y="0"/>
                    <wp:lineTo x="0" y="0"/>
                  </wp:wrapPolygon>
                </wp:wrapTight>
                <wp:docPr id="18" name="Text Box 18"/>
                <wp:cNvGraphicFramePr/>
                <a:graphic xmlns:a="http://schemas.openxmlformats.org/drawingml/2006/main">
                  <a:graphicData uri="http://schemas.microsoft.com/office/word/2010/wordprocessingShape">
                    <wps:wsp>
                      <wps:cNvSpPr txBox="1"/>
                      <wps:spPr>
                        <a:xfrm>
                          <a:off x="0" y="0"/>
                          <a:ext cx="571500" cy="200025"/>
                        </a:xfrm>
                        <a:prstGeom prst="rect">
                          <a:avLst/>
                        </a:prstGeom>
                        <a:solidFill>
                          <a:prstClr val="white"/>
                        </a:solidFill>
                        <a:ln>
                          <a:noFill/>
                        </a:ln>
                      </wps:spPr>
                      <wps:txbx>
                        <w:txbxContent>
                          <w:p w14:paraId="44D1857F" w14:textId="0C2E8F6D" w:rsidR="00D81B72" w:rsidRPr="00D81B72" w:rsidRDefault="00D81B72" w:rsidP="00D81B72">
                            <w:pPr>
                              <w:pStyle w:val="Caption"/>
                              <w:rPr>
                                <w:b/>
                                <w:bCs/>
                                <w:i w:val="0"/>
                                <w:iCs w:val="0"/>
                                <w:noProof/>
                                <w:sz w:val="24"/>
                                <w:szCs w:val="24"/>
                              </w:rPr>
                            </w:pPr>
                            <w:r w:rsidRPr="00D81B72">
                              <w:rPr>
                                <w:b/>
                                <w:bCs/>
                                <w:i w:val="0"/>
                                <w:iCs w:val="0"/>
                              </w:rPr>
                              <w:t>Model 4</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63449C" id="Text Box 18" o:spid="_x0000_s1028" type="#_x0000_t202" style="position:absolute;margin-left:255pt;margin-top:405.5pt;width:45pt;height:15.75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" stroked="f">
                <v:textbox inset="0,0,0,0">
                  <w:txbxContent>
                    <w:p w14:paraId="44D1857F" w14:textId="0C2E8F6D" w:rsidR="00D81B72" w:rsidRPr="00D81B72" w:rsidRDefault="00D81B72" w:rsidP="00D81B72">
                      <w:pPr>
                        <w:pStyle w:val="Caption"/>
                        <w:rPr>
                          <w:b/>
                          <w:bCs/>
                          <w:i w:val="0"/>
                          <w:iCs w:val="0"/>
                          <w:noProof/>
                          <w:sz w:val="24"/>
                          <w:szCs w:val="24"/>
                        </w:rPr>
                      </w:pPr>
                      <w:r w:rsidRPr="00D81B72">
                        <w:rPr>
                          <w:b/>
                          <w:bCs/>
                          <w:i w:val="0"/>
                          <w:iCs w:val="0"/>
                        </w:rPr>
                        <w:t>Model 4</w:t>
                      </w:r>
                    </w:p>
                  </w:txbxContent>
                </v:textbox>
                <w10:wrap type="tight" anchory="page"/>
              </v:shape>
            </w:pict>
          </mc:Fallback>
        </mc:AlternateContent>
      </w:r>
      <w:r>
        <w:rPr>
          <w:noProof/>
        </w:rPr>
        <mc:AlternateContent>
          <mc:Choice Requires="wps">
            <w:drawing>
              <wp:anchor distT="0" distB="0" distL="114300" distR="114300" simplePos="0" relativeHeight="251676672" behindDoc="1" locked="0" layoutInCell="1" allowOverlap="1" wp14:anchorId="3E393A62" wp14:editId="312C49E2">
                <wp:simplePos x="0" y="0"/>
                <wp:positionH relativeFrom="column">
                  <wp:posOffset>-133350</wp:posOffset>
                </wp:positionH>
                <wp:positionV relativeFrom="page">
                  <wp:posOffset>5156200</wp:posOffset>
                </wp:positionV>
                <wp:extent cx="657225" cy="219075"/>
                <wp:effectExtent l="0" t="0" r="9525" b="9525"/>
                <wp:wrapTight wrapText="bothSides">
                  <wp:wrapPolygon edited="0">
                    <wp:start x="0" y="0"/>
                    <wp:lineTo x="0" y="20661"/>
                    <wp:lineTo x="21287" y="20661"/>
                    <wp:lineTo x="21287" y="0"/>
                    <wp:lineTo x="0" y="0"/>
                  </wp:wrapPolygon>
                </wp:wrapTight>
                <wp:docPr id="17" name="Text Box 17"/>
                <wp:cNvGraphicFramePr/>
                <a:graphic xmlns:a="http://schemas.openxmlformats.org/drawingml/2006/main">
                  <a:graphicData uri="http://schemas.microsoft.com/office/word/2010/wordprocessingShape">
                    <wps:wsp>
                      <wps:cNvSpPr txBox="1"/>
                      <wps:spPr>
                        <a:xfrm>
                          <a:off x="0" y="0"/>
                          <a:ext cx="657225" cy="219075"/>
                        </a:xfrm>
                        <a:prstGeom prst="rect">
                          <a:avLst/>
                        </a:prstGeom>
                        <a:solidFill>
                          <a:prstClr val="white"/>
                        </a:solidFill>
                        <a:ln>
                          <a:noFill/>
                        </a:ln>
                      </wps:spPr>
                      <wps:txbx>
                        <w:txbxContent>
                          <w:p w14:paraId="094651CD" w14:textId="6D527B52" w:rsidR="00D81B72" w:rsidRPr="00D81B72" w:rsidRDefault="00D81B72" w:rsidP="00D81B72">
                            <w:pPr>
                              <w:pStyle w:val="Caption"/>
                              <w:rPr>
                                <w:b/>
                                <w:bCs/>
                                <w:i w:val="0"/>
                                <w:iCs w:val="0"/>
                                <w:noProof/>
                                <w:sz w:val="24"/>
                                <w:szCs w:val="24"/>
                              </w:rPr>
                            </w:pPr>
                            <w:r w:rsidRPr="00D81B72">
                              <w:rPr>
                                <w:b/>
                                <w:bCs/>
                                <w:i w:val="0"/>
                                <w:iCs w:val="0"/>
                              </w:rPr>
                              <w:t>Model 3</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393A62" id="Text Box 17" o:spid="_x0000_s1029" type="#_x0000_t202" style="position:absolute;margin-left:-10.5pt;margin-top:406pt;width:51.75pt;height:17.25pt;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" stroked="f">
                <v:textbox inset="0,0,0,0">
                  <w:txbxContent>
                    <w:p w14:paraId="094651CD" w14:textId="6D527B52" w:rsidR="00D81B72" w:rsidRPr="00D81B72" w:rsidRDefault="00D81B72" w:rsidP="00D81B72">
                      <w:pPr>
                        <w:pStyle w:val="Caption"/>
                        <w:rPr>
                          <w:b/>
                          <w:bCs/>
                          <w:i w:val="0"/>
                          <w:iCs w:val="0"/>
                          <w:noProof/>
                          <w:sz w:val="24"/>
                          <w:szCs w:val="24"/>
                        </w:rPr>
                      </w:pPr>
                      <w:r w:rsidRPr="00D81B72">
                        <w:rPr>
                          <w:b/>
                          <w:bCs/>
                          <w:i w:val="0"/>
                          <w:iCs w:val="0"/>
                        </w:rPr>
                        <w:t>Model 3</w:t>
                      </w:r>
                    </w:p>
                  </w:txbxContent>
                </v:textbox>
                <w10:wrap type="tight" anchory="page"/>
              </v:shape>
            </w:pict>
          </mc:Fallback>
        </mc:AlternateContent>
      </w:r>
      <w:r>
        <w:rPr>
          <w:noProof/>
        </w:rPr>
        <w:drawing>
          <wp:anchor distT="0" distB="0" distL="114300" distR="114300" simplePos="0" relativeHeight="251669504" behindDoc="0" locked="0" layoutInCell="1" allowOverlap="1" wp14:anchorId="26CBF81C" wp14:editId="0B1B269E">
            <wp:simplePos x="0" y="0"/>
            <wp:positionH relativeFrom="column">
              <wp:posOffset>-142875</wp:posOffset>
            </wp:positionH>
            <wp:positionV relativeFrom="page">
              <wp:posOffset>5384800</wp:posOffset>
            </wp:positionV>
            <wp:extent cx="3068320" cy="714375"/>
            <wp:effectExtent l="0" t="0" r="0" b="952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068320" cy="714375"/>
                    </a:xfrm>
                    <a:prstGeom prst="rect">
                      <a:avLst/>
                    </a:prstGeom>
                  </pic:spPr>
                </pic:pic>
              </a:graphicData>
            </a:graphic>
            <wp14:sizeRelH relativeFrom="margin">
              <wp14:pctWidth>0</wp14:pctWidth>
            </wp14:sizeRelH>
            <wp14:sizeRelV relativeFrom="margin">
              <wp14:pctHeight>0</wp14:pctHeight>
            </wp14:sizeRelV>
          </wp:anchor>
        </w:drawing>
      </w:r>
    </w:p>
    <w:p w14:paraId="413B0AAF" w14:textId="77777777" w:rsidR="009D4129" w:rsidRDefault="009D4129" w:rsidP="00395233">
      <w:pPr>
        <w:ind w:firstLine="0"/>
        <w:rPr>
          <w:b/>
          <w:bCs/>
        </w:rPr>
      </w:pPr>
    </w:p>
    <w:p w14:paraId="54A7A845" w14:textId="0CF57FF8" w:rsidR="00CC60B6" w:rsidRDefault="009729D2" w:rsidP="00395233">
      <w:pPr>
        <w:ind w:firstLine="0"/>
        <w:rPr>
          <w:b/>
          <w:bCs/>
        </w:rPr>
      </w:pPr>
      <w:r>
        <w:rPr>
          <w:b/>
          <w:bCs/>
        </w:rPr>
        <w:t xml:space="preserve">Insights &amp; </w:t>
      </w:r>
      <w:r w:rsidRPr="009729D2">
        <w:rPr>
          <w:b/>
          <w:bCs/>
        </w:rPr>
        <w:t>Conclusion</w:t>
      </w:r>
      <w:r w:rsidR="008035AD">
        <w:rPr>
          <w:b/>
          <w:bCs/>
        </w:rPr>
        <w:t>s</w:t>
      </w:r>
      <w:r w:rsidR="006D0AD7">
        <w:rPr>
          <w:b/>
          <w:bCs/>
        </w:rPr>
        <w:t>:</w:t>
      </w:r>
      <w:r w:rsidR="00395233" w:rsidRPr="00395233">
        <w:rPr>
          <w:noProof/>
        </w:rPr>
        <w:t xml:space="preserve"> </w:t>
      </w:r>
    </w:p>
    <w:p w14:paraId="10221C12" w14:textId="6514B100" w:rsidR="00BA0837" w:rsidRPr="0040466A" w:rsidRDefault="00CE6059" w:rsidP="00AF5C28">
      <w:pPr>
        <w:ind w:firstLine="0"/>
      </w:pPr>
      <w:r>
        <w:rPr>
          <w:b/>
          <w:bCs/>
        </w:rPr>
        <w:tab/>
      </w:r>
      <w:r w:rsidR="00822F63">
        <w:t xml:space="preserve"> </w:t>
      </w:r>
      <w:r w:rsidR="00207EC2">
        <w:t xml:space="preserve">The recommendation is to use model 2 which uses 5 layers, 32, 64 and 128 convolutional filters of size 5, with kernel size of 5 and 1024 number of units for </w:t>
      </w:r>
      <w:proofErr w:type="spellStart"/>
      <w:r w:rsidR="00207EC2">
        <w:t>fully_connected</w:t>
      </w:r>
      <w:proofErr w:type="spellEnd"/>
      <w:r w:rsidR="00207EC2">
        <w:t xml:space="preserve">. The accuracy of test predictions is at 96% and takes about </w:t>
      </w:r>
      <w:r w:rsidR="00A631E3">
        <w:t>35 minutes to create, fit and validate the model using the train and test data.</w:t>
      </w:r>
    </w:p>
    <w:p w14:paraId="4E5401BD" w14:textId="37C904EA" w:rsidR="000E29BD" w:rsidRDefault="000E29BD" w:rsidP="006A5A3F">
      <w:pPr>
        <w:tabs>
          <w:tab w:val="left" w:pos="7761"/>
        </w:tabs>
        <w:ind w:firstLine="0"/>
        <w:rPr>
          <w:b/>
          <w:bCs/>
        </w:rPr>
      </w:pPr>
      <w:r w:rsidRPr="000E29BD">
        <w:rPr>
          <w:b/>
          <w:bCs/>
        </w:rPr>
        <w:t>Appendix:</w:t>
      </w:r>
    </w:p>
    <w:p w14:paraId="03333303" w14:textId="3427FBA1" w:rsidR="0001008F" w:rsidRPr="00CE0B66" w:rsidRDefault="00CE0B66" w:rsidP="006A5A3F">
      <w:pPr>
        <w:tabs>
          <w:tab w:val="left" w:pos="7761"/>
        </w:tabs>
        <w:ind w:firstLine="0"/>
      </w:pPr>
      <w:r>
        <w:t xml:space="preserve">The </w:t>
      </w:r>
      <w:proofErr w:type="spellStart"/>
      <w:r>
        <w:t>ipynb</w:t>
      </w:r>
      <w:proofErr w:type="spellEnd"/>
      <w:r>
        <w:t xml:space="preserve"> notebook</w:t>
      </w:r>
      <w:r w:rsidR="00F03726">
        <w:t xml:space="preserve"> and an html version of the notebook along with the output</w:t>
      </w:r>
      <w:r w:rsidR="00F7504E">
        <w:t xml:space="preserve"> and Kaggle submi</w:t>
      </w:r>
      <w:r w:rsidR="002B0AAC">
        <w:t>s</w:t>
      </w:r>
      <w:r w:rsidR="00F7504E">
        <w:t>sion score</w:t>
      </w:r>
      <w:r w:rsidR="00B174D8">
        <w:t>s</w:t>
      </w:r>
      <w:r w:rsidR="00F03726">
        <w:t xml:space="preserve"> are</w:t>
      </w:r>
      <w:r>
        <w:t xml:space="preserve"> </w:t>
      </w:r>
      <w:r w:rsidR="00F03726">
        <w:t>included in the submission.</w:t>
      </w:r>
      <w:r w:rsidR="008116B2">
        <w:t xml:space="preserve"> </w:t>
      </w:r>
      <w:bookmarkStart w:id="0" w:name="_GoBack"/>
      <w:bookmarkEnd w:id="0"/>
    </w:p>
    <w:sectPr w:rsidR="0001008F" w:rsidRPr="00CE0B66">
      <w:headerReference w:type="default" r:id="rId18"/>
      <w:headerReference w:type="firs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9B7E7C" w14:textId="77777777" w:rsidR="00440988" w:rsidRDefault="00440988">
      <w:pPr>
        <w:spacing w:line="240" w:lineRule="auto"/>
      </w:pPr>
      <w:r>
        <w:separator/>
      </w:r>
    </w:p>
  </w:endnote>
  <w:endnote w:type="continuationSeparator" w:id="0">
    <w:p w14:paraId="385371CA" w14:textId="77777777" w:rsidR="00440988" w:rsidRDefault="004409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13121C" w14:textId="77777777" w:rsidR="00440988" w:rsidRDefault="00440988">
      <w:pPr>
        <w:spacing w:line="240" w:lineRule="auto"/>
      </w:pPr>
      <w:r>
        <w:separator/>
      </w:r>
    </w:p>
  </w:footnote>
  <w:footnote w:type="continuationSeparator" w:id="0">
    <w:p w14:paraId="34A81BF7" w14:textId="77777777" w:rsidR="00440988" w:rsidRDefault="0044098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E640F3" w14:textId="0E565A16" w:rsidR="00440988" w:rsidRDefault="00440988" w:rsidP="00440988">
    <w:pPr>
      <w:pStyle w:val="Header"/>
    </w:pPr>
    <w:r>
      <w:t>Poornima Andukuri</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7808C3" w14:textId="591F1442" w:rsidR="00E614DD" w:rsidRDefault="00440988">
    <w:pPr>
      <w:pStyle w:val="Header"/>
    </w:pPr>
    <w:r>
      <w:t>Poornima Andukuri</w:t>
    </w:r>
  </w:p>
  <w:p w14:paraId="18590BEF" w14:textId="77777777" w:rsidR="00440988" w:rsidRDefault="0044098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335BAA"/>
    <w:multiLevelType w:val="multilevel"/>
    <w:tmpl w:val="82986EB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DB07618"/>
    <w:multiLevelType w:val="multilevel"/>
    <w:tmpl w:val="A3C8CF7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9BD0CE8"/>
    <w:multiLevelType w:val="multilevel"/>
    <w:tmpl w:val="D050418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B1B5787"/>
    <w:multiLevelType w:val="multilevel"/>
    <w:tmpl w:val="4572ABF8"/>
    <w:numStyleLink w:val="MLAOutline"/>
  </w:abstractNum>
  <w:abstractNum w:abstractNumId="19" w15:restartNumberingAfterBreak="0">
    <w:nsid w:val="5BBF6F02"/>
    <w:multiLevelType w:val="hybridMultilevel"/>
    <w:tmpl w:val="C2B08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F2B2DE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7"/>
  </w:num>
  <w:num w:numId="13">
    <w:abstractNumId w:val="18"/>
  </w:num>
  <w:num w:numId="14">
    <w:abstractNumId w:val="14"/>
  </w:num>
  <w:num w:numId="15">
    <w:abstractNumId w:val="21"/>
  </w:num>
  <w:num w:numId="16">
    <w:abstractNumId w:val="16"/>
  </w:num>
  <w:num w:numId="17">
    <w:abstractNumId w:val="11"/>
  </w:num>
  <w:num w:numId="18">
    <w:abstractNumId w:val="10"/>
  </w:num>
  <w:num w:numId="19">
    <w:abstractNumId w:val="15"/>
  </w:num>
  <w:num w:numId="20">
    <w:abstractNumId w:val="22"/>
  </w:num>
  <w:num w:numId="21">
    <w:abstractNumId w:val="13"/>
  </w:num>
  <w:num w:numId="22">
    <w:abstractNumId w:val="20"/>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attachedTemplate r:id="rId1"/>
  <w:defaultTabStop w:val="720"/>
  <w:characterSpacingControl w:val="doNotCompress"/>
  <w:hdrShapeDefaults>
    <o:shapedefaults v:ext="edit" spidmax="2252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0988"/>
    <w:rsid w:val="0001008F"/>
    <w:rsid w:val="00011CDF"/>
    <w:rsid w:val="00023965"/>
    <w:rsid w:val="00030678"/>
    <w:rsid w:val="000344C5"/>
    <w:rsid w:val="00037887"/>
    <w:rsid w:val="00040CBB"/>
    <w:rsid w:val="00042F19"/>
    <w:rsid w:val="00045DC0"/>
    <w:rsid w:val="000476EB"/>
    <w:rsid w:val="0006020D"/>
    <w:rsid w:val="00060CC5"/>
    <w:rsid w:val="00063DE0"/>
    <w:rsid w:val="00065271"/>
    <w:rsid w:val="000658FE"/>
    <w:rsid w:val="000764A1"/>
    <w:rsid w:val="0008024B"/>
    <w:rsid w:val="00081DF8"/>
    <w:rsid w:val="00081FAE"/>
    <w:rsid w:val="00092C5C"/>
    <w:rsid w:val="000A147D"/>
    <w:rsid w:val="000A3AAE"/>
    <w:rsid w:val="000B78C8"/>
    <w:rsid w:val="000C64C7"/>
    <w:rsid w:val="000D3706"/>
    <w:rsid w:val="000D4A49"/>
    <w:rsid w:val="000E2639"/>
    <w:rsid w:val="000E29BD"/>
    <w:rsid w:val="000F5FCF"/>
    <w:rsid w:val="000F7819"/>
    <w:rsid w:val="00107184"/>
    <w:rsid w:val="001167E8"/>
    <w:rsid w:val="0012211F"/>
    <w:rsid w:val="001329E1"/>
    <w:rsid w:val="001344B2"/>
    <w:rsid w:val="00135517"/>
    <w:rsid w:val="00144884"/>
    <w:rsid w:val="0014571C"/>
    <w:rsid w:val="001463B2"/>
    <w:rsid w:val="00150718"/>
    <w:rsid w:val="00153648"/>
    <w:rsid w:val="00181FAE"/>
    <w:rsid w:val="00194B15"/>
    <w:rsid w:val="00195E09"/>
    <w:rsid w:val="001A5ADE"/>
    <w:rsid w:val="001A5B57"/>
    <w:rsid w:val="001B770D"/>
    <w:rsid w:val="001C0CB1"/>
    <w:rsid w:val="001C37F3"/>
    <w:rsid w:val="001C4054"/>
    <w:rsid w:val="001E5DB9"/>
    <w:rsid w:val="001F299C"/>
    <w:rsid w:val="001F49E0"/>
    <w:rsid w:val="001F4F72"/>
    <w:rsid w:val="001F62C0"/>
    <w:rsid w:val="00200CCF"/>
    <w:rsid w:val="00207E56"/>
    <w:rsid w:val="00207EC2"/>
    <w:rsid w:val="00213C00"/>
    <w:rsid w:val="00213D3C"/>
    <w:rsid w:val="002236E5"/>
    <w:rsid w:val="002245DD"/>
    <w:rsid w:val="00245E02"/>
    <w:rsid w:val="002513EB"/>
    <w:rsid w:val="00254D14"/>
    <w:rsid w:val="0027322B"/>
    <w:rsid w:val="002867DB"/>
    <w:rsid w:val="00291728"/>
    <w:rsid w:val="002956E7"/>
    <w:rsid w:val="00297217"/>
    <w:rsid w:val="002B0769"/>
    <w:rsid w:val="002B0AAC"/>
    <w:rsid w:val="002B15AC"/>
    <w:rsid w:val="002B420B"/>
    <w:rsid w:val="002B6391"/>
    <w:rsid w:val="002C0C78"/>
    <w:rsid w:val="002D1F5B"/>
    <w:rsid w:val="002D3C45"/>
    <w:rsid w:val="002D46E6"/>
    <w:rsid w:val="002E6335"/>
    <w:rsid w:val="002F2581"/>
    <w:rsid w:val="002F7AA2"/>
    <w:rsid w:val="00305F88"/>
    <w:rsid w:val="00317460"/>
    <w:rsid w:val="003259FE"/>
    <w:rsid w:val="00332FF3"/>
    <w:rsid w:val="0033436F"/>
    <w:rsid w:val="003358BB"/>
    <w:rsid w:val="003379BB"/>
    <w:rsid w:val="00337F8B"/>
    <w:rsid w:val="00353B66"/>
    <w:rsid w:val="00353B8A"/>
    <w:rsid w:val="0036053C"/>
    <w:rsid w:val="003613B0"/>
    <w:rsid w:val="00361EF7"/>
    <w:rsid w:val="00364BFA"/>
    <w:rsid w:val="003771FF"/>
    <w:rsid w:val="00381C9C"/>
    <w:rsid w:val="00386061"/>
    <w:rsid w:val="00395233"/>
    <w:rsid w:val="003A6DBA"/>
    <w:rsid w:val="003A7F99"/>
    <w:rsid w:val="003B14F9"/>
    <w:rsid w:val="003B2B3E"/>
    <w:rsid w:val="003B52EC"/>
    <w:rsid w:val="003C1A25"/>
    <w:rsid w:val="003C2E57"/>
    <w:rsid w:val="003C78CE"/>
    <w:rsid w:val="003E09A2"/>
    <w:rsid w:val="003E494C"/>
    <w:rsid w:val="003F5D59"/>
    <w:rsid w:val="00401557"/>
    <w:rsid w:val="00401E8B"/>
    <w:rsid w:val="0040466A"/>
    <w:rsid w:val="00414E4B"/>
    <w:rsid w:val="00423DDC"/>
    <w:rsid w:val="00425410"/>
    <w:rsid w:val="00440988"/>
    <w:rsid w:val="0044264B"/>
    <w:rsid w:val="00443B06"/>
    <w:rsid w:val="00454163"/>
    <w:rsid w:val="00454852"/>
    <w:rsid w:val="0046453E"/>
    <w:rsid w:val="00465522"/>
    <w:rsid w:val="00471543"/>
    <w:rsid w:val="00476C49"/>
    <w:rsid w:val="00477D19"/>
    <w:rsid w:val="004809F8"/>
    <w:rsid w:val="004A2675"/>
    <w:rsid w:val="004A407A"/>
    <w:rsid w:val="004A653C"/>
    <w:rsid w:val="004A716E"/>
    <w:rsid w:val="004B33CE"/>
    <w:rsid w:val="004B7F55"/>
    <w:rsid w:val="004D3440"/>
    <w:rsid w:val="004D643A"/>
    <w:rsid w:val="004D7C73"/>
    <w:rsid w:val="004F223C"/>
    <w:rsid w:val="004F280F"/>
    <w:rsid w:val="004F7139"/>
    <w:rsid w:val="00526C4E"/>
    <w:rsid w:val="00531052"/>
    <w:rsid w:val="005326D6"/>
    <w:rsid w:val="00537DFD"/>
    <w:rsid w:val="00540C64"/>
    <w:rsid w:val="00542111"/>
    <w:rsid w:val="00543602"/>
    <w:rsid w:val="0055289C"/>
    <w:rsid w:val="0057546F"/>
    <w:rsid w:val="00577D54"/>
    <w:rsid w:val="0058279B"/>
    <w:rsid w:val="00583AB6"/>
    <w:rsid w:val="005841CF"/>
    <w:rsid w:val="005B0E77"/>
    <w:rsid w:val="005C0479"/>
    <w:rsid w:val="005C05E2"/>
    <w:rsid w:val="005C1527"/>
    <w:rsid w:val="005C25CF"/>
    <w:rsid w:val="005D2F25"/>
    <w:rsid w:val="005D3279"/>
    <w:rsid w:val="005D58D3"/>
    <w:rsid w:val="005E2B0D"/>
    <w:rsid w:val="005E30FC"/>
    <w:rsid w:val="005F54A8"/>
    <w:rsid w:val="006041EB"/>
    <w:rsid w:val="0060634F"/>
    <w:rsid w:val="00612F8B"/>
    <w:rsid w:val="00622CF1"/>
    <w:rsid w:val="00623224"/>
    <w:rsid w:val="00652E5C"/>
    <w:rsid w:val="0065496E"/>
    <w:rsid w:val="00655639"/>
    <w:rsid w:val="00661633"/>
    <w:rsid w:val="00667005"/>
    <w:rsid w:val="0067191A"/>
    <w:rsid w:val="00676E73"/>
    <w:rsid w:val="00691860"/>
    <w:rsid w:val="00691EC1"/>
    <w:rsid w:val="006969AC"/>
    <w:rsid w:val="006A0BFF"/>
    <w:rsid w:val="006A25C7"/>
    <w:rsid w:val="006A5A3F"/>
    <w:rsid w:val="006A679E"/>
    <w:rsid w:val="006A7F3E"/>
    <w:rsid w:val="006B1725"/>
    <w:rsid w:val="006C662C"/>
    <w:rsid w:val="006D0AD7"/>
    <w:rsid w:val="006D3796"/>
    <w:rsid w:val="006F60F4"/>
    <w:rsid w:val="006F6B72"/>
    <w:rsid w:val="006F6E56"/>
    <w:rsid w:val="00702FA6"/>
    <w:rsid w:val="007111B5"/>
    <w:rsid w:val="007232C8"/>
    <w:rsid w:val="00724ACB"/>
    <w:rsid w:val="00731F8F"/>
    <w:rsid w:val="00743B47"/>
    <w:rsid w:val="0075174F"/>
    <w:rsid w:val="00753344"/>
    <w:rsid w:val="00754E18"/>
    <w:rsid w:val="0076535B"/>
    <w:rsid w:val="00765503"/>
    <w:rsid w:val="00770069"/>
    <w:rsid w:val="00773AE5"/>
    <w:rsid w:val="00782944"/>
    <w:rsid w:val="007B4784"/>
    <w:rsid w:val="007C53FB"/>
    <w:rsid w:val="007C601E"/>
    <w:rsid w:val="007E2CB1"/>
    <w:rsid w:val="007F171C"/>
    <w:rsid w:val="007F3A3E"/>
    <w:rsid w:val="00801D8F"/>
    <w:rsid w:val="008020D2"/>
    <w:rsid w:val="008035AD"/>
    <w:rsid w:val="00806B14"/>
    <w:rsid w:val="008116B2"/>
    <w:rsid w:val="008149A3"/>
    <w:rsid w:val="00814BB7"/>
    <w:rsid w:val="00814BBE"/>
    <w:rsid w:val="00822E74"/>
    <w:rsid w:val="00822F63"/>
    <w:rsid w:val="008255AA"/>
    <w:rsid w:val="00830129"/>
    <w:rsid w:val="008317FD"/>
    <w:rsid w:val="0083323D"/>
    <w:rsid w:val="0084554A"/>
    <w:rsid w:val="008530B0"/>
    <w:rsid w:val="0085321D"/>
    <w:rsid w:val="00863B68"/>
    <w:rsid w:val="00872330"/>
    <w:rsid w:val="0089046E"/>
    <w:rsid w:val="00890DCF"/>
    <w:rsid w:val="00897B2C"/>
    <w:rsid w:val="008A079D"/>
    <w:rsid w:val="008A3398"/>
    <w:rsid w:val="008B0A8A"/>
    <w:rsid w:val="008B651E"/>
    <w:rsid w:val="008B7D18"/>
    <w:rsid w:val="008C78C0"/>
    <w:rsid w:val="008D0A58"/>
    <w:rsid w:val="008D435F"/>
    <w:rsid w:val="008D4EC9"/>
    <w:rsid w:val="008D7744"/>
    <w:rsid w:val="008E5FCE"/>
    <w:rsid w:val="008F1284"/>
    <w:rsid w:val="008F1F97"/>
    <w:rsid w:val="008F4052"/>
    <w:rsid w:val="00927C03"/>
    <w:rsid w:val="00935230"/>
    <w:rsid w:val="009445AD"/>
    <w:rsid w:val="00946AC0"/>
    <w:rsid w:val="00947263"/>
    <w:rsid w:val="00952AE4"/>
    <w:rsid w:val="009549EF"/>
    <w:rsid w:val="009636E1"/>
    <w:rsid w:val="009729D2"/>
    <w:rsid w:val="00981303"/>
    <w:rsid w:val="0098196B"/>
    <w:rsid w:val="00993EA3"/>
    <w:rsid w:val="009969DC"/>
    <w:rsid w:val="00997856"/>
    <w:rsid w:val="009B705B"/>
    <w:rsid w:val="009D0206"/>
    <w:rsid w:val="009D0D26"/>
    <w:rsid w:val="009D4129"/>
    <w:rsid w:val="009D4EB3"/>
    <w:rsid w:val="009E010C"/>
    <w:rsid w:val="009E2ECF"/>
    <w:rsid w:val="009F0051"/>
    <w:rsid w:val="009F1A44"/>
    <w:rsid w:val="009F7518"/>
    <w:rsid w:val="00A02909"/>
    <w:rsid w:val="00A135BA"/>
    <w:rsid w:val="00A30C7C"/>
    <w:rsid w:val="00A3486D"/>
    <w:rsid w:val="00A367FD"/>
    <w:rsid w:val="00A46784"/>
    <w:rsid w:val="00A4747E"/>
    <w:rsid w:val="00A563D0"/>
    <w:rsid w:val="00A631E3"/>
    <w:rsid w:val="00A82467"/>
    <w:rsid w:val="00A8293A"/>
    <w:rsid w:val="00A9423B"/>
    <w:rsid w:val="00AA032C"/>
    <w:rsid w:val="00AC351C"/>
    <w:rsid w:val="00AE5DB1"/>
    <w:rsid w:val="00AF2EE7"/>
    <w:rsid w:val="00AF5C28"/>
    <w:rsid w:val="00AF6173"/>
    <w:rsid w:val="00B03866"/>
    <w:rsid w:val="00B1238C"/>
    <w:rsid w:val="00B13D1B"/>
    <w:rsid w:val="00B174D8"/>
    <w:rsid w:val="00B23BBE"/>
    <w:rsid w:val="00B25939"/>
    <w:rsid w:val="00B44E1B"/>
    <w:rsid w:val="00B471D2"/>
    <w:rsid w:val="00B55802"/>
    <w:rsid w:val="00B56ECE"/>
    <w:rsid w:val="00B61257"/>
    <w:rsid w:val="00B70CAF"/>
    <w:rsid w:val="00B71320"/>
    <w:rsid w:val="00B71637"/>
    <w:rsid w:val="00B72726"/>
    <w:rsid w:val="00B818DF"/>
    <w:rsid w:val="00B84932"/>
    <w:rsid w:val="00B9597C"/>
    <w:rsid w:val="00B96229"/>
    <w:rsid w:val="00BA0837"/>
    <w:rsid w:val="00BA5C49"/>
    <w:rsid w:val="00BB2585"/>
    <w:rsid w:val="00BB470A"/>
    <w:rsid w:val="00BC1129"/>
    <w:rsid w:val="00BE5744"/>
    <w:rsid w:val="00BF0354"/>
    <w:rsid w:val="00BF553A"/>
    <w:rsid w:val="00C06DA7"/>
    <w:rsid w:val="00C206AF"/>
    <w:rsid w:val="00C32CCE"/>
    <w:rsid w:val="00C36B3E"/>
    <w:rsid w:val="00C4068F"/>
    <w:rsid w:val="00C4291D"/>
    <w:rsid w:val="00C50FD4"/>
    <w:rsid w:val="00C6037B"/>
    <w:rsid w:val="00C71F01"/>
    <w:rsid w:val="00C83DF1"/>
    <w:rsid w:val="00C93444"/>
    <w:rsid w:val="00CB1586"/>
    <w:rsid w:val="00CB1588"/>
    <w:rsid w:val="00CC60B6"/>
    <w:rsid w:val="00CD7BA2"/>
    <w:rsid w:val="00CE0B66"/>
    <w:rsid w:val="00CE5A78"/>
    <w:rsid w:val="00CE6059"/>
    <w:rsid w:val="00CE708C"/>
    <w:rsid w:val="00D02D96"/>
    <w:rsid w:val="00D0467E"/>
    <w:rsid w:val="00D120EE"/>
    <w:rsid w:val="00D124B2"/>
    <w:rsid w:val="00D258DD"/>
    <w:rsid w:val="00D3158E"/>
    <w:rsid w:val="00D3564F"/>
    <w:rsid w:val="00D40137"/>
    <w:rsid w:val="00D43200"/>
    <w:rsid w:val="00D47D11"/>
    <w:rsid w:val="00D52117"/>
    <w:rsid w:val="00D531A3"/>
    <w:rsid w:val="00D54145"/>
    <w:rsid w:val="00D54C7A"/>
    <w:rsid w:val="00D60B91"/>
    <w:rsid w:val="00D81B72"/>
    <w:rsid w:val="00D83874"/>
    <w:rsid w:val="00D909AC"/>
    <w:rsid w:val="00D91ECB"/>
    <w:rsid w:val="00DA72DF"/>
    <w:rsid w:val="00DB0D39"/>
    <w:rsid w:val="00DB3FB3"/>
    <w:rsid w:val="00DB6015"/>
    <w:rsid w:val="00DC2493"/>
    <w:rsid w:val="00DC69FD"/>
    <w:rsid w:val="00DD225F"/>
    <w:rsid w:val="00DE454D"/>
    <w:rsid w:val="00DE52AD"/>
    <w:rsid w:val="00E128EB"/>
    <w:rsid w:val="00E136E4"/>
    <w:rsid w:val="00E14005"/>
    <w:rsid w:val="00E15129"/>
    <w:rsid w:val="00E17F28"/>
    <w:rsid w:val="00E24F03"/>
    <w:rsid w:val="00E320E2"/>
    <w:rsid w:val="00E45FFB"/>
    <w:rsid w:val="00E47C7E"/>
    <w:rsid w:val="00E52A81"/>
    <w:rsid w:val="00E614DD"/>
    <w:rsid w:val="00E71FCA"/>
    <w:rsid w:val="00E7243B"/>
    <w:rsid w:val="00E86127"/>
    <w:rsid w:val="00E92546"/>
    <w:rsid w:val="00EB1362"/>
    <w:rsid w:val="00EB287F"/>
    <w:rsid w:val="00EC0235"/>
    <w:rsid w:val="00EC3087"/>
    <w:rsid w:val="00EC53D8"/>
    <w:rsid w:val="00EC7F29"/>
    <w:rsid w:val="00EE4BD5"/>
    <w:rsid w:val="00EE73B0"/>
    <w:rsid w:val="00EF6767"/>
    <w:rsid w:val="00F02C32"/>
    <w:rsid w:val="00F03726"/>
    <w:rsid w:val="00F06377"/>
    <w:rsid w:val="00F2165F"/>
    <w:rsid w:val="00F24038"/>
    <w:rsid w:val="00F26B64"/>
    <w:rsid w:val="00F31CD4"/>
    <w:rsid w:val="00F60BEC"/>
    <w:rsid w:val="00F61A82"/>
    <w:rsid w:val="00F65503"/>
    <w:rsid w:val="00F7504E"/>
    <w:rsid w:val="00F87B17"/>
    <w:rsid w:val="00F90C56"/>
    <w:rsid w:val="00F92AFF"/>
    <w:rsid w:val="00F930DA"/>
    <w:rsid w:val="00F93EFD"/>
    <w:rsid w:val="00F9444C"/>
    <w:rsid w:val="00F96E95"/>
    <w:rsid w:val="00FA2C2A"/>
    <w:rsid w:val="00FB7B58"/>
    <w:rsid w:val="00FC28FA"/>
    <w:rsid w:val="00FC71CD"/>
    <w:rsid w:val="00FD01A4"/>
    <w:rsid w:val="00FD6194"/>
    <w:rsid w:val="00FD6DCD"/>
    <w:rsid w:val="00FD79F3"/>
    <w:rsid w:val="00FE16A9"/>
    <w:rsid w:val="00FE1EC3"/>
    <w:rsid w:val="00FE67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2529"/>
    <o:shapelayout v:ext="edit">
      <o:idmap v:ext="edit" data="1"/>
    </o:shapelayout>
  </w:shapeDefaults>
  <w:decimalSymbol w:val="."/>
  <w:listSeparator w:val=","/>
  <w14:docId w14:val="57B87FB8"/>
  <w15:chartTrackingRefBased/>
  <w15:docId w15:val="{0DE2620F-08E5-41C8-96F8-E19D219F8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44C"/>
    <w:pPr>
      <w:suppressAutoHyphens/>
    </w:pPr>
  </w:style>
  <w:style w:type="paragraph" w:styleId="Heading1">
    <w:name w:val="heading 1"/>
    <w:basedOn w:val="Normal"/>
    <w:next w:val="Normal"/>
    <w:link w:val="Heading1Char"/>
    <w:uiPriority w:val="9"/>
    <w:qFormat/>
    <w:rsid w:val="000B78C8"/>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0B78C8"/>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0B78C8"/>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0B78C8"/>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0B78C8"/>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B78C8"/>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B78C8"/>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0B78C8"/>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0B78C8"/>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040CBB"/>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40CBB"/>
    <w:rPr>
      <w:rFonts w:ascii="Segoe UI" w:hAnsi="Segoe UI" w:cs="Segoe UI"/>
      <w:sz w:val="22"/>
      <w:szCs w:val="18"/>
    </w:rPr>
  </w:style>
  <w:style w:type="paragraph" w:styleId="Bibliography">
    <w:name w:val="Bibliography"/>
    <w:basedOn w:val="Normal"/>
    <w:next w:val="Normal"/>
    <w:uiPriority w:val="8"/>
    <w:unhideWhenUsed/>
    <w:qFormat/>
    <w:pPr>
      <w:ind w:left="720" w:hanging="720"/>
    </w:pPr>
  </w:style>
  <w:style w:type="paragraph" w:styleId="BlockText">
    <w:name w:val="Block Text"/>
    <w:basedOn w:val="Normal"/>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040CBB"/>
    <w:pPr>
      <w:spacing w:after="120"/>
      <w:ind w:firstLine="0"/>
    </w:pPr>
    <w:rPr>
      <w:sz w:val="22"/>
      <w:szCs w:val="16"/>
    </w:rPr>
  </w:style>
  <w:style w:type="character" w:customStyle="1" w:styleId="BodyText3Char">
    <w:name w:val="Body Text 3 Char"/>
    <w:basedOn w:val="DefaultParagraphFont"/>
    <w:link w:val="BodyText3"/>
    <w:uiPriority w:val="99"/>
    <w:semiHidden/>
    <w:rsid w:val="00040CBB"/>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040CBB"/>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040CBB"/>
    <w:rPr>
      <w:sz w:val="22"/>
      <w:szCs w:val="16"/>
    </w:rPr>
  </w:style>
  <w:style w:type="paragraph" w:styleId="Caption">
    <w:name w:val="caption"/>
    <w:basedOn w:val="Normal"/>
    <w:next w:val="Normal"/>
    <w:uiPriority w:val="35"/>
    <w:unhideWhenUsed/>
    <w:qFormat/>
    <w:rsid w:val="00245E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040CBB"/>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040CBB"/>
    <w:rPr>
      <w:sz w:val="22"/>
      <w:szCs w:val="20"/>
    </w:rPr>
  </w:style>
  <w:style w:type="paragraph" w:styleId="CommentSubject">
    <w:name w:val="annotation subject"/>
    <w:basedOn w:val="CommentText"/>
    <w:next w:val="CommentText"/>
    <w:link w:val="CommentSubjectChar"/>
    <w:uiPriority w:val="99"/>
    <w:semiHidden/>
    <w:unhideWhenUsed/>
    <w:rsid w:val="00040CBB"/>
    <w:rPr>
      <w:b/>
      <w:bCs/>
    </w:rPr>
  </w:style>
  <w:style w:type="character" w:customStyle="1" w:styleId="CommentSubjectChar">
    <w:name w:val="Comment Subject Char"/>
    <w:basedOn w:val="CommentTextChar"/>
    <w:link w:val="CommentSubject"/>
    <w:uiPriority w:val="99"/>
    <w:semiHidden/>
    <w:rsid w:val="00040CBB"/>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040CBB"/>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40CBB"/>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040CBB"/>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4"/>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040CBB"/>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040CBB"/>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040CBB"/>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040CBB"/>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040CBB"/>
    <w:rPr>
      <w:rFonts w:ascii="Consolas" w:hAnsi="Consolas" w:cs="Consolas"/>
      <w:sz w:val="22"/>
      <w:szCs w:val="21"/>
    </w:rPr>
  </w:style>
  <w:style w:type="paragraph" w:styleId="Quote">
    <w:name w:val="Quote"/>
    <w:basedOn w:val="Normal"/>
    <w:next w:val="Normal"/>
    <w:link w:val="QuoteChar"/>
    <w:uiPriority w:val="3"/>
    <w:qFormat/>
    <w:pPr>
      <w:ind w:left="1440" w:firstLine="0"/>
    </w:pPr>
  </w:style>
  <w:style w:type="character" w:customStyle="1" w:styleId="QuoteChar">
    <w:name w:val="Quote Char"/>
    <w:basedOn w:val="DefaultParagraphFont"/>
    <w:link w:val="Quote"/>
    <w:uiPriority w:val="3"/>
    <w:rsid w:val="004A267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1"/>
    <w:qFormat/>
    <w:rsid w:val="001463B2"/>
    <w:pPr>
      <w:ind w:firstLine="0"/>
      <w:jc w:val="center"/>
    </w:pPr>
    <w:rPr>
      <w:rFonts w:asciiTheme="majorHAnsi" w:eastAsiaTheme="majorEastAsia" w:hAnsiTheme="majorHAnsi" w:cstheme="majorBidi"/>
      <w:kern w:val="28"/>
    </w:rPr>
  </w:style>
  <w:style w:type="character" w:customStyle="1" w:styleId="TitleChar">
    <w:name w:val="Title Char"/>
    <w:basedOn w:val="DefaultParagraphFont"/>
    <w:link w:val="Title"/>
    <w:uiPriority w:val="1"/>
    <w:rsid w:val="001463B2"/>
    <w:rPr>
      <w:rFonts w:asciiTheme="majorHAnsi" w:eastAsiaTheme="majorEastAsia" w:hAnsiTheme="majorHAnsi" w:cstheme="majorBidi"/>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B818DF"/>
    <w:rPr>
      <w:color w:val="595959" w:themeColor="text1" w:themeTint="A6"/>
    </w:rPr>
  </w:style>
  <w:style w:type="character" w:styleId="Emphasis">
    <w:name w:val="Emphasis"/>
    <w:basedOn w:val="DefaultParagraphFont"/>
    <w:uiPriority w:val="8"/>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5"/>
    <w:qFormat/>
    <w:pPr>
      <w:spacing w:before="240"/>
    </w:pPr>
  </w:style>
  <w:style w:type="paragraph" w:customStyle="1" w:styleId="TableNote">
    <w:name w:val="Table Note"/>
    <w:basedOn w:val="Normal"/>
    <w:uiPriority w:val="6"/>
    <w:qFormat/>
    <w:pPr>
      <w:numPr>
        <w:numId w:val="11"/>
      </w:numPr>
    </w:pPr>
  </w:style>
  <w:style w:type="paragraph" w:customStyle="1" w:styleId="SectionTitle">
    <w:name w:val="Section Title"/>
    <w:basedOn w:val="Normal"/>
    <w:next w:val="Normal"/>
    <w:uiPriority w:val="7"/>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rsid w:val="001463B2"/>
    <w:pPr>
      <w:spacing w:line="240" w:lineRule="auto"/>
    </w:pPr>
  </w:style>
  <w:style w:type="character" w:customStyle="1" w:styleId="FooterChar">
    <w:name w:val="Footer Char"/>
    <w:basedOn w:val="DefaultParagraphFont"/>
    <w:link w:val="Footer"/>
    <w:uiPriority w:val="99"/>
    <w:rsid w:val="001463B2"/>
  </w:style>
  <w:style w:type="character" w:styleId="IntenseEmphasis">
    <w:name w:val="Intense Emphasis"/>
    <w:basedOn w:val="DefaultParagraphFont"/>
    <w:uiPriority w:val="21"/>
    <w:semiHidden/>
    <w:unhideWhenUsed/>
    <w:qFormat/>
    <w:rsid w:val="004F7139"/>
    <w:rPr>
      <w:i/>
      <w:iCs/>
      <w:color w:val="595959" w:themeColor="text1" w:themeTint="A6"/>
    </w:rPr>
  </w:style>
  <w:style w:type="paragraph" w:styleId="IntenseQuote">
    <w:name w:val="Intense Quote"/>
    <w:basedOn w:val="Normal"/>
    <w:next w:val="Normal"/>
    <w:link w:val="IntenseQuoteChar"/>
    <w:uiPriority w:val="30"/>
    <w:semiHidden/>
    <w:unhideWhenUsed/>
    <w:qFormat/>
    <w:rsid w:val="004F7139"/>
    <w:pPr>
      <w:pBdr>
        <w:top w:val="single" w:sz="4" w:space="10" w:color="595959" w:themeColor="text1" w:themeTint="A6"/>
        <w:bottom w:val="single" w:sz="4" w:space="10" w:color="595959" w:themeColor="text1" w:themeTint="A6"/>
      </w:pBdr>
      <w:spacing w:before="360" w:after="360"/>
      <w:ind w:left="864" w:right="864"/>
      <w:jc w:val="center"/>
    </w:pPr>
    <w:rPr>
      <w:i/>
      <w:iCs/>
      <w:color w:val="595959" w:themeColor="text1" w:themeTint="A6"/>
    </w:rPr>
  </w:style>
  <w:style w:type="character" w:customStyle="1" w:styleId="IntenseQuoteChar">
    <w:name w:val="Intense Quote Char"/>
    <w:basedOn w:val="DefaultParagraphFont"/>
    <w:link w:val="IntenseQuote"/>
    <w:uiPriority w:val="30"/>
    <w:semiHidden/>
    <w:rsid w:val="004F7139"/>
    <w:rPr>
      <w:i/>
      <w:iCs/>
      <w:color w:val="595959" w:themeColor="text1" w:themeTint="A6"/>
    </w:rPr>
  </w:style>
  <w:style w:type="character" w:styleId="IntenseReference">
    <w:name w:val="Intense Reference"/>
    <w:basedOn w:val="DefaultParagraphFont"/>
    <w:uiPriority w:val="32"/>
    <w:semiHidden/>
    <w:unhideWhenUsed/>
    <w:qFormat/>
    <w:rsid w:val="004F7139"/>
    <w:rPr>
      <w:b/>
      <w:bCs/>
      <w:smallCaps/>
      <w:color w:val="595959" w:themeColor="text1" w:themeTint="A6"/>
      <w:spacing w:val="5"/>
    </w:rPr>
  </w:style>
  <w:style w:type="character" w:styleId="FollowedHyperlink">
    <w:name w:val="FollowedHyperlink"/>
    <w:basedOn w:val="DefaultParagraphFont"/>
    <w:uiPriority w:val="99"/>
    <w:semiHidden/>
    <w:unhideWhenUsed/>
    <w:rsid w:val="00B818DF"/>
    <w:rPr>
      <w:color w:val="595959" w:themeColor="text1" w:themeTint="A6"/>
      <w:u w:val="single"/>
    </w:rPr>
  </w:style>
  <w:style w:type="character" w:styleId="CommentReference">
    <w:name w:val="annotation reference"/>
    <w:basedOn w:val="DefaultParagraphFont"/>
    <w:uiPriority w:val="99"/>
    <w:semiHidden/>
    <w:unhideWhenUsed/>
    <w:rsid w:val="007C53FB"/>
    <w:rPr>
      <w:sz w:val="22"/>
      <w:szCs w:val="16"/>
    </w:rPr>
  </w:style>
  <w:style w:type="character" w:styleId="HTMLCode">
    <w:name w:val="HTML Code"/>
    <w:basedOn w:val="DefaultParagraphFont"/>
    <w:uiPriority w:val="99"/>
    <w:semiHidden/>
    <w:unhideWhenUsed/>
    <w:rsid w:val="00040CBB"/>
    <w:rPr>
      <w:rFonts w:ascii="Consolas" w:hAnsi="Consolas"/>
      <w:sz w:val="22"/>
      <w:szCs w:val="20"/>
    </w:rPr>
  </w:style>
  <w:style w:type="character" w:styleId="HTMLKeyboard">
    <w:name w:val="HTML Keyboard"/>
    <w:basedOn w:val="DefaultParagraphFont"/>
    <w:uiPriority w:val="99"/>
    <w:semiHidden/>
    <w:unhideWhenUsed/>
    <w:rsid w:val="00040CBB"/>
    <w:rPr>
      <w:rFonts w:ascii="Consolas" w:hAnsi="Consolas"/>
      <w:sz w:val="22"/>
      <w:szCs w:val="20"/>
    </w:rPr>
  </w:style>
  <w:style w:type="character" w:styleId="HTMLTypewriter">
    <w:name w:val="HTML Typewriter"/>
    <w:basedOn w:val="DefaultParagraphFont"/>
    <w:uiPriority w:val="99"/>
    <w:semiHidden/>
    <w:unhideWhenUsed/>
    <w:rsid w:val="00040CBB"/>
    <w:rPr>
      <w:rFonts w:ascii="Consolas" w:hAnsi="Consolas"/>
      <w:sz w:val="22"/>
      <w:szCs w:val="20"/>
    </w:rPr>
  </w:style>
  <w:style w:type="character" w:styleId="Hyperlink">
    <w:name w:val="Hyperlink"/>
    <w:basedOn w:val="DefaultParagraphFont"/>
    <w:uiPriority w:val="99"/>
    <w:unhideWhenUsed/>
    <w:rsid w:val="008116B2"/>
    <w:rPr>
      <w:color w:val="5F5F5F" w:themeColor="hyperlink"/>
      <w:u w:val="single"/>
    </w:rPr>
  </w:style>
  <w:style w:type="character" w:styleId="UnresolvedMention">
    <w:name w:val="Unresolved Mention"/>
    <w:basedOn w:val="DefaultParagraphFont"/>
    <w:uiPriority w:val="99"/>
    <w:semiHidden/>
    <w:unhideWhenUsed/>
    <w:rsid w:val="008116B2"/>
    <w:rPr>
      <w:color w:val="605E5C"/>
      <w:shd w:val="clear" w:color="auto" w:fill="E1DFDD"/>
    </w:rPr>
  </w:style>
  <w:style w:type="paragraph" w:styleId="ListParagraph">
    <w:name w:val="List Paragraph"/>
    <w:basedOn w:val="Normal"/>
    <w:uiPriority w:val="34"/>
    <w:unhideWhenUsed/>
    <w:qFormat/>
    <w:rsid w:val="008301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34743277">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ndu\AppData\Roaming\Microsoft\Templates\MLA%20style%20paper.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MLA style paper.dotx</Template>
  <TotalTime>1402</TotalTime>
  <Pages>2</Pages>
  <Words>377</Words>
  <Characters>2152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Poornima Andukuri</dc:creator>
  <cp:keywords/>
  <dc:description/>
  <cp:lastModifiedBy>Poornima Andukuri</cp:lastModifiedBy>
  <cp:revision>437</cp:revision>
  <cp:lastPrinted>2020-01-12T23:27:00Z</cp:lastPrinted>
  <dcterms:created xsi:type="dcterms:W3CDTF">2020-01-12T20:03:00Z</dcterms:created>
  <dcterms:modified xsi:type="dcterms:W3CDTF">2020-02-24T03:48:00Z</dcterms:modified>
  <cp:version/>
</cp:coreProperties>
</file>