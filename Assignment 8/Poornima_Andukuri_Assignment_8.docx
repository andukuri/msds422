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6D9E4" w14:textId="4F566CA4" w:rsidR="00E614DD" w:rsidRDefault="0089046E" w:rsidP="00C71F01">
      <w:pPr>
        <w:pStyle w:val="Title"/>
        <w:jc w:val="left"/>
        <w:rPr>
          <w:b/>
          <w:bCs/>
        </w:rPr>
      </w:pPr>
      <w:r>
        <w:rPr>
          <w:b/>
          <w:bCs/>
        </w:rPr>
        <w:t>Introduction</w:t>
      </w:r>
      <w:r w:rsidR="00C71F01" w:rsidRPr="00C71F01">
        <w:rPr>
          <w:b/>
          <w:bCs/>
        </w:rPr>
        <w:t>:</w:t>
      </w:r>
    </w:p>
    <w:p w14:paraId="3F830AF0" w14:textId="1A4EF6AF" w:rsidR="006A6A19" w:rsidRDefault="00DD056E" w:rsidP="00CE5A78">
      <w:pPr>
        <w:tabs>
          <w:tab w:val="left" w:pos="6285"/>
        </w:tabs>
      </w:pPr>
      <w:r>
        <w:t>Assignment 8 is to create a sentiment analysis for which</w:t>
      </w:r>
      <w:r w:rsidR="00AF6D0F">
        <w:t xml:space="preserve"> we create language models developed with pretrained vectors.</w:t>
      </w:r>
      <w:r w:rsidR="00A70C75">
        <w:t xml:space="preserve"> </w:t>
      </w:r>
      <w:r w:rsidR="00A619AB">
        <w:t>We</w:t>
      </w:r>
      <w:r>
        <w:t xml:space="preserve"> use sequences of words to train language models for </w:t>
      </w:r>
      <w:r w:rsidR="00ED25FA">
        <w:t>classifying</w:t>
      </w:r>
      <w:r>
        <w:t xml:space="preserve"> movie reviews</w:t>
      </w:r>
      <w:r w:rsidR="00ED25FA">
        <w:t xml:space="preserve"> as thumbs up or thumbs down</w:t>
      </w:r>
      <w:r>
        <w:t>.</w:t>
      </w:r>
      <w:r w:rsidR="001C0DBA">
        <w:t xml:space="preserve"> </w:t>
      </w:r>
      <w:r w:rsidR="00BA771D">
        <w:t xml:space="preserve">Use </w:t>
      </w:r>
      <w:proofErr w:type="spellStart"/>
      <w:r w:rsidR="00BA771D">
        <w:t>Tensorflow</w:t>
      </w:r>
      <w:proofErr w:type="spellEnd"/>
      <w:r w:rsidR="00BA771D">
        <w:t xml:space="preserve"> library to build recurrent neural networks (RNNs) models that uses the word vectors and vocabulary.</w:t>
      </w:r>
      <w:r w:rsidR="00ED25FA">
        <w:t xml:space="preserve"> The steps involved in the analysis are</w:t>
      </w:r>
    </w:p>
    <w:p w14:paraId="751CA22E" w14:textId="64918A14" w:rsidR="00ED25FA" w:rsidRDefault="00ED25FA" w:rsidP="00ED25FA">
      <w:pPr>
        <w:pStyle w:val="ListParagraph"/>
        <w:numPr>
          <w:ilvl w:val="0"/>
          <w:numId w:val="24"/>
        </w:numPr>
        <w:tabs>
          <w:tab w:val="left" w:pos="6285"/>
        </w:tabs>
      </w:pPr>
      <w:r>
        <w:t>Use two pretrained word embeddings to replace each word in a sentence of movie reviews</w:t>
      </w:r>
    </w:p>
    <w:p w14:paraId="41DF6432" w14:textId="326388E8" w:rsidR="00C10D81" w:rsidRDefault="00C10D81" w:rsidP="00ED25FA">
      <w:pPr>
        <w:pStyle w:val="ListParagraph"/>
        <w:numPr>
          <w:ilvl w:val="0"/>
          <w:numId w:val="24"/>
        </w:numPr>
        <w:tabs>
          <w:tab w:val="left" w:pos="6285"/>
        </w:tabs>
      </w:pPr>
      <w:r>
        <w:t xml:space="preserve">Use </w:t>
      </w:r>
      <w:proofErr w:type="spellStart"/>
      <w:r>
        <w:t>tensorflow</w:t>
      </w:r>
      <w:proofErr w:type="spellEnd"/>
      <w:r>
        <w:t xml:space="preserve"> to build RNN models</w:t>
      </w:r>
    </w:p>
    <w:p w14:paraId="05920E3D" w14:textId="1B033708" w:rsidR="00C10D81" w:rsidRDefault="00C10D81" w:rsidP="00ED25FA">
      <w:pPr>
        <w:pStyle w:val="ListParagraph"/>
        <w:numPr>
          <w:ilvl w:val="0"/>
          <w:numId w:val="24"/>
        </w:numPr>
        <w:tabs>
          <w:tab w:val="left" w:pos="6285"/>
        </w:tabs>
      </w:pPr>
      <w:r>
        <w:t>Use train data set to fit and evaluate the models using hidden layers.</w:t>
      </w:r>
    </w:p>
    <w:p w14:paraId="7AC55CC3" w14:textId="1E65A597" w:rsidR="00C10D81" w:rsidRDefault="00C10D81" w:rsidP="00C10D81">
      <w:pPr>
        <w:pStyle w:val="ListParagraph"/>
        <w:numPr>
          <w:ilvl w:val="0"/>
          <w:numId w:val="24"/>
        </w:numPr>
        <w:tabs>
          <w:tab w:val="left" w:pos="6285"/>
        </w:tabs>
      </w:pPr>
      <w:r>
        <w:t>Record the accuracy of models on train and test data sets.</w:t>
      </w:r>
    </w:p>
    <w:p w14:paraId="56D0C6AE" w14:textId="43C9B205" w:rsidR="006B1725" w:rsidRDefault="008D435F" w:rsidP="006B1725">
      <w:pPr>
        <w:ind w:firstLine="0"/>
        <w:rPr>
          <w:b/>
          <w:bCs/>
        </w:rPr>
      </w:pPr>
      <w:r>
        <w:rPr>
          <w:b/>
          <w:bCs/>
        </w:rPr>
        <w:t>Exploratory Data Analysis</w:t>
      </w:r>
      <w:r w:rsidR="00081FAE" w:rsidRPr="00081FAE">
        <w:rPr>
          <w:b/>
          <w:bCs/>
        </w:rPr>
        <w:t>:</w:t>
      </w:r>
    </w:p>
    <w:p w14:paraId="3AFC2E77" w14:textId="13CCC674" w:rsidR="009372C3" w:rsidRDefault="008077AE" w:rsidP="006B1725">
      <w:pPr>
        <w:ind w:firstLine="0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1639F4AB" wp14:editId="079BF34E">
            <wp:simplePos x="0" y="0"/>
            <wp:positionH relativeFrom="column">
              <wp:posOffset>3955134</wp:posOffset>
            </wp:positionH>
            <wp:positionV relativeFrom="page">
              <wp:posOffset>6768273</wp:posOffset>
            </wp:positionV>
            <wp:extent cx="2197100" cy="1444625"/>
            <wp:effectExtent l="0" t="0" r="0" b="317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1D30666" wp14:editId="201A90A1">
            <wp:simplePos x="0" y="0"/>
            <wp:positionH relativeFrom="column">
              <wp:posOffset>3905575</wp:posOffset>
            </wp:positionH>
            <wp:positionV relativeFrom="page">
              <wp:posOffset>5216894</wp:posOffset>
            </wp:positionV>
            <wp:extent cx="2105025" cy="1383665"/>
            <wp:effectExtent l="0" t="0" r="9525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648">
        <w:rPr>
          <w:b/>
          <w:bCs/>
        </w:rPr>
        <w:tab/>
      </w:r>
      <w:r w:rsidR="007059A3">
        <w:t xml:space="preserve">Two pre-trained word embeddings from </w:t>
      </w:r>
      <w:proofErr w:type="spellStart"/>
      <w:r w:rsidR="007059A3">
        <w:t>GloVe</w:t>
      </w:r>
      <w:proofErr w:type="spellEnd"/>
      <w:r w:rsidR="007059A3">
        <w:t xml:space="preserve"> (Global Vectors developed by researchers at Stanford University) for Word Representation, to transform the written language content into numeric representation.</w:t>
      </w:r>
      <w:r w:rsidR="00E15C1C">
        <w:t xml:space="preserve"> The encodings are used to transform a sequence of words or a sentence into a sequence of numeric vectors which can derive mathematical models.</w:t>
      </w:r>
      <w:r>
        <w:t xml:space="preserve"> </w:t>
      </w:r>
      <w:r w:rsidR="00791547">
        <w:t>The sentence</w:t>
      </w:r>
      <w:r w:rsidR="009A0411">
        <w:t xml:space="preserve"> represented in the diagram,</w:t>
      </w:r>
      <w:r w:rsidR="00791547">
        <w:t xml:space="preserve"> “The quick brown for jumps over the lazy dog”</w:t>
      </w:r>
      <w:r w:rsidR="009427A7">
        <w:t xml:space="preserve"> </w:t>
      </w:r>
      <w:r w:rsidR="009A0411">
        <w:t xml:space="preserve">that </w:t>
      </w:r>
      <w:r w:rsidR="009427A7">
        <w:t xml:space="preserve">contains all the letters in the English </w:t>
      </w:r>
      <w:r w:rsidR="009A0411">
        <w:t>a</w:t>
      </w:r>
      <w:r w:rsidR="009427A7">
        <w:t>lphabet</w:t>
      </w:r>
      <w:r w:rsidR="009A0411">
        <w:t xml:space="preserve"> is an example of the data that is used in the model.</w:t>
      </w:r>
      <w:r w:rsidR="00BE3AF7">
        <w:t xml:space="preserve"> </w:t>
      </w:r>
      <w:r w:rsidR="002C470C">
        <w:t xml:space="preserve">The </w:t>
      </w:r>
      <w:r w:rsidR="005B33DA">
        <w:t xml:space="preserve">data used in the analysis, is a pre-selected sample of 1000 positive and negative movie reviews. The data is merged to a single series with a </w:t>
      </w:r>
      <w:r w:rsidR="00662858">
        <w:t>two-value</w:t>
      </w:r>
      <w:r w:rsidR="005B33DA">
        <w:t xml:space="preserve"> output. </w:t>
      </w:r>
    </w:p>
    <w:p w14:paraId="48BBA3DB" w14:textId="24111A55" w:rsidR="00395233" w:rsidRDefault="00EE4BD5" w:rsidP="00C04633">
      <w:pPr>
        <w:ind w:firstLine="0"/>
        <w:rPr>
          <w:b/>
          <w:bCs/>
        </w:rPr>
      </w:pPr>
      <w:r>
        <w:rPr>
          <w:b/>
          <w:bCs/>
        </w:rPr>
        <w:lastRenderedPageBreak/>
        <w:t xml:space="preserve">Data Preparation and </w:t>
      </w:r>
      <w:r w:rsidR="00060CC5">
        <w:rPr>
          <w:b/>
          <w:bCs/>
        </w:rPr>
        <w:t xml:space="preserve">Overview of </w:t>
      </w:r>
      <w:r w:rsidR="00806B14" w:rsidRPr="00806B14">
        <w:rPr>
          <w:b/>
          <w:bCs/>
        </w:rPr>
        <w:t>Programming</w:t>
      </w:r>
      <w:r w:rsidR="00806B14">
        <w:rPr>
          <w:b/>
          <w:bCs/>
        </w:rPr>
        <w:t>:</w:t>
      </w:r>
    </w:p>
    <w:p w14:paraId="6EF0A0E3" w14:textId="39068CEC" w:rsidR="00C04633" w:rsidRPr="00C04633" w:rsidRDefault="00AC4E8B" w:rsidP="00C04633">
      <w:pPr>
        <w:ind w:firstLine="0"/>
      </w:pPr>
      <w:r>
        <w:tab/>
        <w:t xml:space="preserve">The </w:t>
      </w:r>
      <w:proofErr w:type="spellStart"/>
      <w:r>
        <w:t>GloVe</w:t>
      </w:r>
      <w:proofErr w:type="spellEnd"/>
      <w:r>
        <w:t xml:space="preserve"> </w:t>
      </w:r>
      <w:r w:rsidR="00AC2C90">
        <w:t xml:space="preserve">embeddings </w:t>
      </w:r>
      <w:r>
        <w:t xml:space="preserve">dataset and the movie reviews </w:t>
      </w:r>
      <w:r w:rsidR="00AC2C90">
        <w:t xml:space="preserve">are downloaded and loaded. </w:t>
      </w:r>
      <w:r w:rsidR="001E0440">
        <w:t xml:space="preserve"> The stop words were removed. </w:t>
      </w:r>
      <w:r w:rsidR="00B90C6C">
        <w:t xml:space="preserve">The positive and negative movie reviews are loaded into a single </w:t>
      </w:r>
      <w:proofErr w:type="spellStart"/>
      <w:r w:rsidR="00B90C6C">
        <w:t>numpy</w:t>
      </w:r>
      <w:proofErr w:type="spellEnd"/>
      <w:r w:rsidR="00B90C6C">
        <w:t xml:space="preserve"> array with a value of 0 and 1</w:t>
      </w:r>
      <w:r w:rsidR="00D708AA">
        <w:t xml:space="preserve">. The data is split into train and test data set using </w:t>
      </w:r>
      <w:proofErr w:type="spellStart"/>
      <w:r w:rsidR="00D708AA">
        <w:t>scikit</w:t>
      </w:r>
      <w:proofErr w:type="spellEnd"/>
      <w:r w:rsidR="00D708AA">
        <w:t xml:space="preserve"> learn </w:t>
      </w:r>
      <w:proofErr w:type="spellStart"/>
      <w:r w:rsidR="00D708AA">
        <w:t>train_test_split</w:t>
      </w:r>
      <w:proofErr w:type="spellEnd"/>
      <w:r w:rsidR="002E7CF8">
        <w:t>. Th</w:t>
      </w:r>
      <w:r w:rsidR="00564AAC">
        <w:t xml:space="preserve">e </w:t>
      </w:r>
      <w:r w:rsidR="008A5DF8">
        <w:t>two</w:t>
      </w:r>
      <w:r w:rsidR="00564AAC">
        <w:t xml:space="preserve"> different RNN models created are </w:t>
      </w:r>
      <w:proofErr w:type="spellStart"/>
      <w:r w:rsidR="00564AAC">
        <w:t>BasicRNN</w:t>
      </w:r>
      <w:proofErr w:type="spellEnd"/>
      <w:r w:rsidR="00564AAC">
        <w:t xml:space="preserve">, </w:t>
      </w:r>
      <w:proofErr w:type="spellStart"/>
      <w:r w:rsidR="00564AAC">
        <w:t>BasicLSTMCell</w:t>
      </w:r>
      <w:proofErr w:type="spellEnd"/>
      <w:r w:rsidR="00564AAC">
        <w:t xml:space="preserve"> </w:t>
      </w:r>
      <w:r w:rsidR="00313861">
        <w:t>with different number of layers and different learning rate.</w:t>
      </w:r>
      <w:r w:rsidR="009E427A">
        <w:t xml:space="preserve"> The two different embedding from 50 and 100 dimensions</w:t>
      </w:r>
      <w:r w:rsidR="007548AC">
        <w:t xml:space="preserve"> for words to </w:t>
      </w:r>
      <w:r w:rsidR="00E37AC7">
        <w:t>run these models on the train and test data.</w:t>
      </w:r>
    </w:p>
    <w:p w14:paraId="03BEF576" w14:textId="7066FB56" w:rsidR="00EB1362" w:rsidRDefault="00FF3508" w:rsidP="00395233">
      <w:pPr>
        <w:ind w:firstLine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93F88C4" wp14:editId="033B842B">
            <wp:simplePos x="0" y="0"/>
            <wp:positionH relativeFrom="column">
              <wp:posOffset>4040150</wp:posOffset>
            </wp:positionH>
            <wp:positionV relativeFrom="page">
              <wp:posOffset>3443280</wp:posOffset>
            </wp:positionV>
            <wp:extent cx="1394460" cy="103441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81792" behindDoc="0" locked="0" layoutInCell="1" allowOverlap="1" wp14:anchorId="7418A18D" wp14:editId="57877562">
            <wp:simplePos x="0" y="0"/>
            <wp:positionH relativeFrom="column">
              <wp:posOffset>2069465</wp:posOffset>
            </wp:positionH>
            <wp:positionV relativeFrom="page">
              <wp:posOffset>3394710</wp:posOffset>
            </wp:positionV>
            <wp:extent cx="1459865" cy="1082675"/>
            <wp:effectExtent l="0" t="0" r="6985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E11">
        <w:rPr>
          <w:b/>
          <w:bCs/>
          <w:noProof/>
        </w:rPr>
        <w:drawing>
          <wp:anchor distT="0" distB="0" distL="114300" distR="114300" simplePos="0" relativeHeight="251680768" behindDoc="0" locked="0" layoutInCell="1" allowOverlap="1" wp14:anchorId="46647458" wp14:editId="0D9CE193">
            <wp:simplePos x="0" y="0"/>
            <wp:positionH relativeFrom="column">
              <wp:posOffset>162944</wp:posOffset>
            </wp:positionH>
            <wp:positionV relativeFrom="page">
              <wp:posOffset>3375216</wp:posOffset>
            </wp:positionV>
            <wp:extent cx="1651000" cy="1224915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B0AAF" w14:textId="6E237C49" w:rsidR="009D4129" w:rsidRDefault="009D4129" w:rsidP="00395233">
      <w:pPr>
        <w:ind w:firstLine="0"/>
        <w:rPr>
          <w:b/>
          <w:bCs/>
        </w:rPr>
      </w:pPr>
    </w:p>
    <w:p w14:paraId="38AECAAE" w14:textId="3A4C028D" w:rsidR="005C59EC" w:rsidRDefault="00FF3508" w:rsidP="00395233">
      <w:pPr>
        <w:ind w:firstLine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BBFD84" wp14:editId="307A9D86">
                <wp:simplePos x="0" y="0"/>
                <wp:positionH relativeFrom="column">
                  <wp:posOffset>3870088</wp:posOffset>
                </wp:positionH>
                <wp:positionV relativeFrom="paragraph">
                  <wp:posOffset>482645</wp:posOffset>
                </wp:positionV>
                <wp:extent cx="2338705" cy="346710"/>
                <wp:effectExtent l="0" t="0" r="4445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705" cy="3467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F2C9A0" w14:textId="041EF2D2" w:rsidR="009546B9" w:rsidRDefault="009546B9" w:rsidP="00795B1D">
                            <w:pPr>
                              <w:pStyle w:val="Caption"/>
                              <w:spacing w:after="0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sz w:val="18"/>
                              </w:rPr>
                            </w:pPr>
                            <w:proofErr w:type="spellStart"/>
                            <w:r w:rsidRPr="009546B9">
                              <w:rPr>
                                <w:b/>
                                <w:bCs/>
                                <w:i w:val="0"/>
                                <w:iCs w:val="0"/>
                                <w:sz w:val="18"/>
                              </w:rPr>
                              <w:t>BasicRNN</w:t>
                            </w:r>
                            <w:proofErr w:type="spellEnd"/>
                            <w:r w:rsidRPr="009546B9">
                              <w:rPr>
                                <w:b/>
                                <w:bCs/>
                                <w:i w:val="0"/>
                                <w:iCs w:val="0"/>
                                <w:sz w:val="18"/>
                              </w:rPr>
                              <w:t xml:space="preserve"> model with 100 dimensions</w:t>
                            </w:r>
                          </w:p>
                          <w:p w14:paraId="2CE6C25B" w14:textId="32090793" w:rsidR="00D57D9C" w:rsidRPr="009B01EA" w:rsidRDefault="00D57D9C" w:rsidP="00795B1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B01E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Train/Test Accuracy: 0.8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  <w:r w:rsidRPr="009B01E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/0.6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32561EC2" w14:textId="77777777" w:rsidR="00D57D9C" w:rsidRPr="00D57D9C" w:rsidRDefault="00D57D9C" w:rsidP="00D57D9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BFD84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04.75pt;margin-top:38pt;width:184.15pt;height:2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" stroked="f">
                <v:textbox inset="0,0,0,0">
                  <w:txbxContent>
                    <w:p w14:paraId="0DF2C9A0" w14:textId="041EF2D2" w:rsidR="009546B9" w:rsidRDefault="009546B9" w:rsidP="00795B1D">
                      <w:pPr>
                        <w:pStyle w:val="Caption"/>
                        <w:spacing w:after="0"/>
                        <w:jc w:val="center"/>
                        <w:rPr>
                          <w:b/>
                          <w:bCs/>
                          <w:i w:val="0"/>
                          <w:iCs w:val="0"/>
                          <w:sz w:val="18"/>
                        </w:rPr>
                      </w:pPr>
                      <w:proofErr w:type="spellStart"/>
                      <w:r w:rsidRPr="009546B9">
                        <w:rPr>
                          <w:b/>
                          <w:bCs/>
                          <w:i w:val="0"/>
                          <w:iCs w:val="0"/>
                          <w:sz w:val="18"/>
                        </w:rPr>
                        <w:t>BasicRNN</w:t>
                      </w:r>
                      <w:proofErr w:type="spellEnd"/>
                      <w:r w:rsidRPr="009546B9">
                        <w:rPr>
                          <w:b/>
                          <w:bCs/>
                          <w:i w:val="0"/>
                          <w:iCs w:val="0"/>
                          <w:sz w:val="18"/>
                        </w:rPr>
                        <w:t xml:space="preserve"> model with 100 dimensions</w:t>
                      </w:r>
                    </w:p>
                    <w:p w14:paraId="2CE6C25B" w14:textId="32090793" w:rsidR="00D57D9C" w:rsidRPr="009B01EA" w:rsidRDefault="00D57D9C" w:rsidP="00795B1D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B01EA">
                        <w:rPr>
                          <w:b/>
                          <w:bCs/>
                          <w:sz w:val="18"/>
                          <w:szCs w:val="18"/>
                        </w:rPr>
                        <w:t>Train/Test Accuracy: 0.8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  <w:r w:rsidRPr="009B01EA">
                        <w:rPr>
                          <w:b/>
                          <w:bCs/>
                          <w:sz w:val="18"/>
                          <w:szCs w:val="18"/>
                        </w:rPr>
                        <w:t>/0.6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6</w:t>
                      </w:r>
                    </w:p>
                    <w:p w14:paraId="32561EC2" w14:textId="77777777" w:rsidR="00D57D9C" w:rsidRPr="00D57D9C" w:rsidRDefault="00D57D9C" w:rsidP="00D57D9C"/>
                  </w:txbxContent>
                </v:textbox>
                <w10:wrap type="square"/>
              </v:shape>
            </w:pict>
          </mc:Fallback>
        </mc:AlternateContent>
      </w:r>
    </w:p>
    <w:p w14:paraId="030FC844" w14:textId="49481117" w:rsidR="005C59EC" w:rsidRDefault="00FF3508" w:rsidP="00395233">
      <w:pPr>
        <w:ind w:firstLine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5CCB4B" wp14:editId="49C8F50F">
                <wp:simplePos x="0" y="0"/>
                <wp:positionH relativeFrom="column">
                  <wp:posOffset>1884650</wp:posOffset>
                </wp:positionH>
                <wp:positionV relativeFrom="paragraph">
                  <wp:posOffset>170697</wp:posOffset>
                </wp:positionV>
                <wp:extent cx="2105025" cy="304800"/>
                <wp:effectExtent l="0" t="0" r="9525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A4A94B" w14:textId="3C0CE50C" w:rsidR="00943C2B" w:rsidRDefault="00943C2B" w:rsidP="00795B1D">
                            <w:pPr>
                              <w:pStyle w:val="Caption"/>
                              <w:spacing w:after="0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sz w:val="18"/>
                              </w:rPr>
                            </w:pPr>
                            <w:proofErr w:type="spellStart"/>
                            <w:r w:rsidRPr="00943C2B">
                              <w:rPr>
                                <w:b/>
                                <w:bCs/>
                                <w:i w:val="0"/>
                                <w:iCs w:val="0"/>
                                <w:sz w:val="18"/>
                              </w:rPr>
                              <w:t>BasicLTSMwith</w:t>
                            </w:r>
                            <w:proofErr w:type="spellEnd"/>
                            <w:r w:rsidRPr="00943C2B">
                              <w:rPr>
                                <w:b/>
                                <w:bCs/>
                                <w:i w:val="0"/>
                                <w:iCs w:val="0"/>
                                <w:sz w:val="18"/>
                              </w:rPr>
                              <w:t xml:space="preserve"> 50 dimensions</w:t>
                            </w:r>
                          </w:p>
                          <w:p w14:paraId="55BBDB05" w14:textId="18374380" w:rsidR="009B01EA" w:rsidRPr="00DA62FB" w:rsidRDefault="009B01EA" w:rsidP="00795B1D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B01E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Train/Test Accuracy: 0.</w:t>
                            </w:r>
                            <w:r w:rsidR="00DA62F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69</w:t>
                            </w:r>
                            <w:r w:rsidRPr="009B01E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/0.6</w:t>
                            </w:r>
                            <w:r w:rsidR="00DA62F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CCB4B" id="Text Box 11" o:spid="_x0000_s1027" type="#_x0000_t202" style="position:absolute;margin-left:148.4pt;margin-top:13.45pt;width:165.7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" stroked="f">
                <v:textbox inset="0,0,0,0">
                  <w:txbxContent>
                    <w:p w14:paraId="34A4A94B" w14:textId="3C0CE50C" w:rsidR="00943C2B" w:rsidRDefault="00943C2B" w:rsidP="00795B1D">
                      <w:pPr>
                        <w:pStyle w:val="Caption"/>
                        <w:spacing w:after="0"/>
                        <w:jc w:val="center"/>
                        <w:rPr>
                          <w:b/>
                          <w:bCs/>
                          <w:i w:val="0"/>
                          <w:iCs w:val="0"/>
                          <w:sz w:val="18"/>
                        </w:rPr>
                      </w:pPr>
                      <w:proofErr w:type="spellStart"/>
                      <w:r w:rsidRPr="00943C2B">
                        <w:rPr>
                          <w:b/>
                          <w:bCs/>
                          <w:i w:val="0"/>
                          <w:iCs w:val="0"/>
                          <w:sz w:val="18"/>
                        </w:rPr>
                        <w:t>BasicLTSMwith</w:t>
                      </w:r>
                      <w:proofErr w:type="spellEnd"/>
                      <w:r w:rsidRPr="00943C2B">
                        <w:rPr>
                          <w:b/>
                          <w:bCs/>
                          <w:i w:val="0"/>
                          <w:iCs w:val="0"/>
                          <w:sz w:val="18"/>
                        </w:rPr>
                        <w:t xml:space="preserve"> 50 dimensions</w:t>
                      </w:r>
                    </w:p>
                    <w:p w14:paraId="55BBDB05" w14:textId="18374380" w:rsidR="009B01EA" w:rsidRPr="00DA62FB" w:rsidRDefault="009B01EA" w:rsidP="00795B1D">
                      <w:pPr>
                        <w:ind w:firstLine="0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B01EA">
                        <w:rPr>
                          <w:b/>
                          <w:bCs/>
                          <w:sz w:val="18"/>
                          <w:szCs w:val="18"/>
                        </w:rPr>
                        <w:t>Train/Test Accuracy: 0.</w:t>
                      </w:r>
                      <w:r w:rsidR="00DA62FB">
                        <w:rPr>
                          <w:b/>
                          <w:bCs/>
                          <w:sz w:val="18"/>
                          <w:szCs w:val="18"/>
                        </w:rPr>
                        <w:t>69</w:t>
                      </w:r>
                      <w:r w:rsidRPr="009B01EA">
                        <w:rPr>
                          <w:b/>
                          <w:bCs/>
                          <w:sz w:val="18"/>
                          <w:szCs w:val="18"/>
                        </w:rPr>
                        <w:t>/0.6</w:t>
                      </w:r>
                      <w:r w:rsidR="00DA62FB">
                        <w:rPr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7E1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3CA781" wp14:editId="5622E7E0">
                <wp:simplePos x="0" y="0"/>
                <wp:positionH relativeFrom="column">
                  <wp:posOffset>-35560</wp:posOffset>
                </wp:positionH>
                <wp:positionV relativeFrom="paragraph">
                  <wp:posOffset>222885</wp:posOffset>
                </wp:positionV>
                <wp:extent cx="1970405" cy="34671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405" cy="3467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6F3374" w14:textId="14DB2B1C" w:rsidR="00943C2B" w:rsidRDefault="00943C2B" w:rsidP="003B7E11">
                            <w:pPr>
                              <w:pStyle w:val="Caption"/>
                              <w:spacing w:after="0"/>
                              <w:rPr>
                                <w:b/>
                                <w:bCs/>
                                <w:i w:val="0"/>
                                <w:iCs w:val="0"/>
                                <w:sz w:val="18"/>
                              </w:rPr>
                            </w:pPr>
                            <w:proofErr w:type="spellStart"/>
                            <w:r w:rsidRPr="00943C2B">
                              <w:rPr>
                                <w:b/>
                                <w:bCs/>
                                <w:i w:val="0"/>
                                <w:iCs w:val="0"/>
                                <w:sz w:val="18"/>
                              </w:rPr>
                              <w:t>BasicRNN</w:t>
                            </w:r>
                            <w:proofErr w:type="spellEnd"/>
                            <w:r w:rsidRPr="00943C2B">
                              <w:rPr>
                                <w:b/>
                                <w:bCs/>
                                <w:i w:val="0"/>
                                <w:iCs w:val="0"/>
                                <w:sz w:val="18"/>
                              </w:rPr>
                              <w:t xml:space="preserve"> model with 50 dimensions</w:t>
                            </w:r>
                          </w:p>
                          <w:p w14:paraId="371183D3" w14:textId="5C41338D" w:rsidR="009B01EA" w:rsidRPr="009B01EA" w:rsidRDefault="009B01EA" w:rsidP="003B7E11">
                            <w:pPr>
                              <w:ind w:firstLine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B01E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Train/Test Accuracy: 0.82/0.65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CA781" id="Text Box 1" o:spid="_x0000_s1028" type="#_x0000_t202" style="position:absolute;margin-left:-2.8pt;margin-top:17.55pt;width:155.15pt;height:27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" stroked="f">
                <v:textbox inset="0,0,0,0">
                  <w:txbxContent>
                    <w:p w14:paraId="286F3374" w14:textId="14DB2B1C" w:rsidR="00943C2B" w:rsidRDefault="00943C2B" w:rsidP="003B7E11">
                      <w:pPr>
                        <w:pStyle w:val="Caption"/>
                        <w:spacing w:after="0"/>
                        <w:rPr>
                          <w:b/>
                          <w:bCs/>
                          <w:i w:val="0"/>
                          <w:iCs w:val="0"/>
                          <w:sz w:val="18"/>
                        </w:rPr>
                      </w:pPr>
                      <w:proofErr w:type="spellStart"/>
                      <w:r w:rsidRPr="00943C2B">
                        <w:rPr>
                          <w:b/>
                          <w:bCs/>
                          <w:i w:val="0"/>
                          <w:iCs w:val="0"/>
                          <w:sz w:val="18"/>
                        </w:rPr>
                        <w:t>BasicRNN</w:t>
                      </w:r>
                      <w:proofErr w:type="spellEnd"/>
                      <w:r w:rsidRPr="00943C2B">
                        <w:rPr>
                          <w:b/>
                          <w:bCs/>
                          <w:i w:val="0"/>
                          <w:iCs w:val="0"/>
                          <w:sz w:val="18"/>
                        </w:rPr>
                        <w:t xml:space="preserve"> model with 50 dimensions</w:t>
                      </w:r>
                    </w:p>
                    <w:p w14:paraId="371183D3" w14:textId="5C41338D" w:rsidR="009B01EA" w:rsidRPr="009B01EA" w:rsidRDefault="009B01EA" w:rsidP="003B7E11">
                      <w:pPr>
                        <w:ind w:firstLine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B01EA">
                        <w:rPr>
                          <w:b/>
                          <w:bCs/>
                          <w:sz w:val="18"/>
                          <w:szCs w:val="18"/>
                        </w:rPr>
                        <w:t>Train/Test Accuracy: 0.82/0.65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110EFE" w14:textId="7DE082EC" w:rsidR="00B10C95" w:rsidRDefault="00FF3508" w:rsidP="00395233">
      <w:pPr>
        <w:ind w:firstLine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C7B46D" wp14:editId="0E8BE16C">
                <wp:simplePos x="0" y="0"/>
                <wp:positionH relativeFrom="column">
                  <wp:posOffset>1487790</wp:posOffset>
                </wp:positionH>
                <wp:positionV relativeFrom="paragraph">
                  <wp:posOffset>92223</wp:posOffset>
                </wp:positionV>
                <wp:extent cx="2310765" cy="283210"/>
                <wp:effectExtent l="0" t="0" r="0" b="254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765" cy="2832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527FFC" w14:textId="7E8CAE05" w:rsidR="0071665A" w:rsidRDefault="0071665A" w:rsidP="00795B1D">
                            <w:pPr>
                              <w:pStyle w:val="Caption"/>
                              <w:spacing w:after="0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sz w:val="18"/>
                              </w:rPr>
                            </w:pPr>
                            <w:proofErr w:type="spellStart"/>
                            <w:r w:rsidRPr="0071665A">
                              <w:rPr>
                                <w:b/>
                                <w:bCs/>
                                <w:i w:val="0"/>
                                <w:iCs w:val="0"/>
                                <w:sz w:val="18"/>
                              </w:rPr>
                              <w:t>BasicLTSM</w:t>
                            </w:r>
                            <w:proofErr w:type="spellEnd"/>
                            <w:r w:rsidRPr="0071665A">
                              <w:rPr>
                                <w:b/>
                                <w:bCs/>
                                <w:i w:val="0"/>
                                <w:iCs w:val="0"/>
                                <w:sz w:val="18"/>
                              </w:rPr>
                              <w:t xml:space="preserve"> model with 100 dimensions</w:t>
                            </w:r>
                          </w:p>
                          <w:p w14:paraId="143DE8CD" w14:textId="0B678C79" w:rsidR="00D57D9C" w:rsidRPr="009B01EA" w:rsidRDefault="00D57D9C" w:rsidP="00795B1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B01E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Train/Test Accuracy: 0.</w:t>
                            </w:r>
                            <w:r w:rsidR="00F05DD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70</w:t>
                            </w:r>
                            <w:r w:rsidRPr="009B01E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/0.65</w:t>
                            </w:r>
                          </w:p>
                          <w:p w14:paraId="75FCEED3" w14:textId="77777777" w:rsidR="00D57D9C" w:rsidRPr="00D57D9C" w:rsidRDefault="00D57D9C" w:rsidP="00D57D9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7B46D" id="Text Box 23" o:spid="_x0000_s1029" type="#_x0000_t202" style="position:absolute;margin-left:117.15pt;margin-top:7.25pt;width:181.95pt;height:2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" stroked="f">
                <v:textbox inset="0,0,0,0">
                  <w:txbxContent>
                    <w:p w14:paraId="5E527FFC" w14:textId="7E8CAE05" w:rsidR="0071665A" w:rsidRDefault="0071665A" w:rsidP="00795B1D">
                      <w:pPr>
                        <w:pStyle w:val="Caption"/>
                        <w:spacing w:after="0"/>
                        <w:jc w:val="center"/>
                        <w:rPr>
                          <w:b/>
                          <w:bCs/>
                          <w:i w:val="0"/>
                          <w:iCs w:val="0"/>
                          <w:sz w:val="18"/>
                        </w:rPr>
                      </w:pPr>
                      <w:proofErr w:type="spellStart"/>
                      <w:r w:rsidRPr="0071665A">
                        <w:rPr>
                          <w:b/>
                          <w:bCs/>
                          <w:i w:val="0"/>
                          <w:iCs w:val="0"/>
                          <w:sz w:val="18"/>
                        </w:rPr>
                        <w:t>BasicLTSM</w:t>
                      </w:r>
                      <w:proofErr w:type="spellEnd"/>
                      <w:r w:rsidRPr="0071665A">
                        <w:rPr>
                          <w:b/>
                          <w:bCs/>
                          <w:i w:val="0"/>
                          <w:iCs w:val="0"/>
                          <w:sz w:val="18"/>
                        </w:rPr>
                        <w:t xml:space="preserve"> model with 100 dimensions</w:t>
                      </w:r>
                    </w:p>
                    <w:p w14:paraId="143DE8CD" w14:textId="0B678C79" w:rsidR="00D57D9C" w:rsidRPr="009B01EA" w:rsidRDefault="00D57D9C" w:rsidP="00795B1D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B01EA">
                        <w:rPr>
                          <w:b/>
                          <w:bCs/>
                          <w:sz w:val="18"/>
                          <w:szCs w:val="18"/>
                        </w:rPr>
                        <w:t>Train/Test Accuracy: 0.</w:t>
                      </w:r>
                      <w:r w:rsidR="00F05DDD">
                        <w:rPr>
                          <w:b/>
                          <w:bCs/>
                          <w:sz w:val="18"/>
                          <w:szCs w:val="18"/>
                        </w:rPr>
                        <w:t>70</w:t>
                      </w:r>
                      <w:r w:rsidRPr="009B01EA">
                        <w:rPr>
                          <w:b/>
                          <w:bCs/>
                          <w:sz w:val="18"/>
                          <w:szCs w:val="18"/>
                        </w:rPr>
                        <w:t>/0.65</w:t>
                      </w:r>
                    </w:p>
                    <w:p w14:paraId="75FCEED3" w14:textId="77777777" w:rsidR="00D57D9C" w:rsidRPr="00D57D9C" w:rsidRDefault="00D57D9C" w:rsidP="00D57D9C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91008" behindDoc="0" locked="0" layoutInCell="1" allowOverlap="1" wp14:anchorId="3F2B7BDE" wp14:editId="40F34D91">
            <wp:simplePos x="0" y="0"/>
            <wp:positionH relativeFrom="column">
              <wp:posOffset>162811</wp:posOffset>
            </wp:positionH>
            <wp:positionV relativeFrom="page">
              <wp:posOffset>5258893</wp:posOffset>
            </wp:positionV>
            <wp:extent cx="1270000" cy="942340"/>
            <wp:effectExtent l="0" t="0" r="635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36FB3" w14:textId="280024E1" w:rsidR="00B10C95" w:rsidRDefault="00B10C95" w:rsidP="00395233">
      <w:pPr>
        <w:ind w:firstLine="0"/>
        <w:rPr>
          <w:b/>
          <w:bCs/>
        </w:rPr>
      </w:pPr>
    </w:p>
    <w:p w14:paraId="5CA41DBC" w14:textId="53A50C95" w:rsidR="00B10C95" w:rsidRDefault="00B10C95" w:rsidP="00395233">
      <w:pPr>
        <w:ind w:firstLine="0"/>
        <w:rPr>
          <w:b/>
          <w:bCs/>
        </w:rPr>
      </w:pPr>
    </w:p>
    <w:p w14:paraId="25A87D0A" w14:textId="77777777" w:rsidR="001B4621" w:rsidRDefault="001B4621" w:rsidP="00395233">
      <w:pPr>
        <w:ind w:firstLine="0"/>
        <w:rPr>
          <w:b/>
          <w:bCs/>
        </w:rPr>
      </w:pPr>
    </w:p>
    <w:p w14:paraId="54A7A845" w14:textId="465428A8" w:rsidR="00CC60B6" w:rsidRDefault="009729D2" w:rsidP="00395233">
      <w:pPr>
        <w:ind w:firstLine="0"/>
        <w:rPr>
          <w:b/>
          <w:bCs/>
        </w:rPr>
      </w:pPr>
      <w:r>
        <w:rPr>
          <w:b/>
          <w:bCs/>
        </w:rPr>
        <w:t xml:space="preserve">Insights &amp; </w:t>
      </w:r>
      <w:r w:rsidRPr="009729D2">
        <w:rPr>
          <w:b/>
          <w:bCs/>
        </w:rPr>
        <w:t>Conclusion</w:t>
      </w:r>
      <w:r w:rsidR="008035AD">
        <w:rPr>
          <w:b/>
          <w:bCs/>
        </w:rPr>
        <w:t>s</w:t>
      </w:r>
      <w:r w:rsidR="006D0AD7">
        <w:rPr>
          <w:b/>
          <w:bCs/>
        </w:rPr>
        <w:t>:</w:t>
      </w:r>
      <w:r w:rsidR="00395233" w:rsidRPr="00395233">
        <w:rPr>
          <w:noProof/>
        </w:rPr>
        <w:t xml:space="preserve"> </w:t>
      </w:r>
    </w:p>
    <w:p w14:paraId="10221C12" w14:textId="393945DC" w:rsidR="00BA0837" w:rsidRPr="0040466A" w:rsidRDefault="00CE6059" w:rsidP="00AF5C28">
      <w:pPr>
        <w:ind w:firstLine="0"/>
      </w:pPr>
      <w:r>
        <w:rPr>
          <w:b/>
          <w:bCs/>
        </w:rPr>
        <w:tab/>
      </w:r>
      <w:r w:rsidR="00BD5797">
        <w:t xml:space="preserve">Both models performed closely on the test set but with a huge difference on the training data set. </w:t>
      </w:r>
      <w:r w:rsidR="001B4621">
        <w:t>Based on th</w:t>
      </w:r>
      <w:r w:rsidR="00CB0B55">
        <w:t>e</w:t>
      </w:r>
      <w:r w:rsidR="001B4621">
        <w:t xml:space="preserve"> acc</w:t>
      </w:r>
      <w:r w:rsidR="00CB0B55">
        <w:t xml:space="preserve">uracy of the models with 50 and 100 dimensions, I recommend using the </w:t>
      </w:r>
      <w:proofErr w:type="spellStart"/>
      <w:r w:rsidR="00CB0B55">
        <w:t>BasicRNN</w:t>
      </w:r>
      <w:proofErr w:type="spellEnd"/>
      <w:r w:rsidR="00CB0B55">
        <w:t xml:space="preserve"> model with 100 dimensions on the embeddings.</w:t>
      </w:r>
    </w:p>
    <w:p w14:paraId="4E5401BD" w14:textId="37C904EA" w:rsidR="000E29BD" w:rsidRDefault="000E29BD" w:rsidP="006A5A3F">
      <w:pPr>
        <w:tabs>
          <w:tab w:val="left" w:pos="7761"/>
        </w:tabs>
        <w:ind w:firstLine="0"/>
        <w:rPr>
          <w:b/>
          <w:bCs/>
        </w:rPr>
      </w:pPr>
      <w:r w:rsidRPr="000E29BD">
        <w:rPr>
          <w:b/>
          <w:bCs/>
        </w:rPr>
        <w:t>Appendix:</w:t>
      </w:r>
    </w:p>
    <w:p w14:paraId="03333303" w14:textId="3427FBA1" w:rsidR="0001008F" w:rsidRPr="00CE0B66" w:rsidRDefault="00CE0B66" w:rsidP="006A5A3F">
      <w:pPr>
        <w:tabs>
          <w:tab w:val="left" w:pos="7761"/>
        </w:tabs>
        <w:ind w:firstLine="0"/>
      </w:pPr>
      <w:r>
        <w:t xml:space="preserve">The </w:t>
      </w:r>
      <w:proofErr w:type="spellStart"/>
      <w:r>
        <w:t>ipynb</w:t>
      </w:r>
      <w:proofErr w:type="spellEnd"/>
      <w:r>
        <w:t xml:space="preserve"> notebook</w:t>
      </w:r>
      <w:r w:rsidR="00F03726">
        <w:t xml:space="preserve"> and an html version of the notebook along with the output</w:t>
      </w:r>
      <w:r w:rsidR="00F7504E">
        <w:t xml:space="preserve"> and Kaggle submi</w:t>
      </w:r>
      <w:r w:rsidR="002B0AAC">
        <w:t>s</w:t>
      </w:r>
      <w:r w:rsidR="00F7504E">
        <w:t>sion score</w:t>
      </w:r>
      <w:r w:rsidR="00B174D8">
        <w:t>s</w:t>
      </w:r>
      <w:r w:rsidR="00F03726">
        <w:t xml:space="preserve"> are</w:t>
      </w:r>
      <w:r>
        <w:t xml:space="preserve"> </w:t>
      </w:r>
      <w:r w:rsidR="00F03726">
        <w:t>included in the submission.</w:t>
      </w:r>
      <w:r w:rsidR="008116B2">
        <w:t xml:space="preserve"> </w:t>
      </w:r>
      <w:bookmarkStart w:id="0" w:name="_GoBack"/>
      <w:bookmarkEnd w:id="0"/>
    </w:p>
    <w:sectPr w:rsidR="0001008F" w:rsidRPr="00CE0B66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B7E7C" w14:textId="77777777" w:rsidR="00440988" w:rsidRDefault="00440988">
      <w:pPr>
        <w:spacing w:line="240" w:lineRule="auto"/>
      </w:pPr>
      <w:r>
        <w:separator/>
      </w:r>
    </w:p>
  </w:endnote>
  <w:endnote w:type="continuationSeparator" w:id="0">
    <w:p w14:paraId="385371CA" w14:textId="77777777" w:rsidR="00440988" w:rsidRDefault="004409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3121C" w14:textId="77777777" w:rsidR="00440988" w:rsidRDefault="00440988">
      <w:pPr>
        <w:spacing w:line="240" w:lineRule="auto"/>
      </w:pPr>
      <w:r>
        <w:separator/>
      </w:r>
    </w:p>
  </w:footnote>
  <w:footnote w:type="continuationSeparator" w:id="0">
    <w:p w14:paraId="34A81BF7" w14:textId="77777777" w:rsidR="00440988" w:rsidRDefault="004409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640F3" w14:textId="0E565A16" w:rsidR="00440988" w:rsidRDefault="00440988" w:rsidP="00440988">
    <w:pPr>
      <w:pStyle w:val="Header"/>
    </w:pPr>
    <w:r>
      <w:t>Poornima Andukuri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808C3" w14:textId="591F1442" w:rsidR="00E614DD" w:rsidRDefault="00440988">
    <w:pPr>
      <w:pStyle w:val="Header"/>
    </w:pPr>
    <w:r>
      <w:t>Poornima Andukuri</w:t>
    </w:r>
  </w:p>
  <w:p w14:paraId="18590BEF" w14:textId="77777777" w:rsidR="00440988" w:rsidRDefault="004409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7D5385"/>
    <w:multiLevelType w:val="hybridMultilevel"/>
    <w:tmpl w:val="6BC03686"/>
    <w:lvl w:ilvl="0" w:tplc="A9D03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B1B5787"/>
    <w:multiLevelType w:val="multilevel"/>
    <w:tmpl w:val="4572ABF8"/>
    <w:numStyleLink w:val="MLAOutline"/>
  </w:abstractNum>
  <w:abstractNum w:abstractNumId="20" w15:restartNumberingAfterBreak="0">
    <w:nsid w:val="5BBF6F02"/>
    <w:multiLevelType w:val="hybridMultilevel"/>
    <w:tmpl w:val="C2B08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8"/>
  </w:num>
  <w:num w:numId="13">
    <w:abstractNumId w:val="19"/>
  </w:num>
  <w:num w:numId="14">
    <w:abstractNumId w:val="15"/>
  </w:num>
  <w:num w:numId="15">
    <w:abstractNumId w:val="22"/>
  </w:num>
  <w:num w:numId="16">
    <w:abstractNumId w:val="17"/>
  </w:num>
  <w:num w:numId="17">
    <w:abstractNumId w:val="11"/>
  </w:num>
  <w:num w:numId="18">
    <w:abstractNumId w:val="10"/>
  </w:num>
  <w:num w:numId="19">
    <w:abstractNumId w:val="16"/>
  </w:num>
  <w:num w:numId="20">
    <w:abstractNumId w:val="23"/>
  </w:num>
  <w:num w:numId="21">
    <w:abstractNumId w:val="14"/>
  </w:num>
  <w:num w:numId="22">
    <w:abstractNumId w:val="21"/>
  </w:num>
  <w:num w:numId="23">
    <w:abstractNumId w:val="2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attachedTemplate r:id="rId1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88"/>
    <w:rsid w:val="0001008F"/>
    <w:rsid w:val="00011CDF"/>
    <w:rsid w:val="00023965"/>
    <w:rsid w:val="00030678"/>
    <w:rsid w:val="000344C5"/>
    <w:rsid w:val="00037887"/>
    <w:rsid w:val="00040CBB"/>
    <w:rsid w:val="00042F19"/>
    <w:rsid w:val="00045DC0"/>
    <w:rsid w:val="000476EB"/>
    <w:rsid w:val="0006020D"/>
    <w:rsid w:val="00060CC5"/>
    <w:rsid w:val="00063DE0"/>
    <w:rsid w:val="00065271"/>
    <w:rsid w:val="000658FE"/>
    <w:rsid w:val="000764A1"/>
    <w:rsid w:val="0008024B"/>
    <w:rsid w:val="00081DF8"/>
    <w:rsid w:val="00081FAE"/>
    <w:rsid w:val="00092C5C"/>
    <w:rsid w:val="000A147D"/>
    <w:rsid w:val="000A3AAE"/>
    <w:rsid w:val="000B78C8"/>
    <w:rsid w:val="000C64C7"/>
    <w:rsid w:val="000D3706"/>
    <w:rsid w:val="000D4A49"/>
    <w:rsid w:val="000E2639"/>
    <w:rsid w:val="000E29BD"/>
    <w:rsid w:val="000F5FCF"/>
    <w:rsid w:val="000F7819"/>
    <w:rsid w:val="00107184"/>
    <w:rsid w:val="001167E8"/>
    <w:rsid w:val="0012211F"/>
    <w:rsid w:val="001329E1"/>
    <w:rsid w:val="001344B2"/>
    <w:rsid w:val="00135517"/>
    <w:rsid w:val="00144884"/>
    <w:rsid w:val="0014571C"/>
    <w:rsid w:val="001463B2"/>
    <w:rsid w:val="00150718"/>
    <w:rsid w:val="00153648"/>
    <w:rsid w:val="00181FAE"/>
    <w:rsid w:val="00194B15"/>
    <w:rsid w:val="00195E09"/>
    <w:rsid w:val="001A5ADE"/>
    <w:rsid w:val="001A5B57"/>
    <w:rsid w:val="001B4621"/>
    <w:rsid w:val="001B770D"/>
    <w:rsid w:val="001C0CB1"/>
    <w:rsid w:val="001C0DBA"/>
    <w:rsid w:val="001C37F3"/>
    <w:rsid w:val="001C4054"/>
    <w:rsid w:val="001E0440"/>
    <w:rsid w:val="001E5DB9"/>
    <w:rsid w:val="001F299C"/>
    <w:rsid w:val="001F49E0"/>
    <w:rsid w:val="001F4F72"/>
    <w:rsid w:val="001F62C0"/>
    <w:rsid w:val="00200CCF"/>
    <w:rsid w:val="00207E56"/>
    <w:rsid w:val="00207EC2"/>
    <w:rsid w:val="00213C00"/>
    <w:rsid w:val="00213D3C"/>
    <w:rsid w:val="002236E5"/>
    <w:rsid w:val="002245DD"/>
    <w:rsid w:val="00245E02"/>
    <w:rsid w:val="002513EB"/>
    <w:rsid w:val="00254D14"/>
    <w:rsid w:val="0027322B"/>
    <w:rsid w:val="002867DB"/>
    <w:rsid w:val="00291728"/>
    <w:rsid w:val="002956E7"/>
    <w:rsid w:val="00297217"/>
    <w:rsid w:val="002B0769"/>
    <w:rsid w:val="002B0AAC"/>
    <w:rsid w:val="002B15AC"/>
    <w:rsid w:val="002B420B"/>
    <w:rsid w:val="002B6391"/>
    <w:rsid w:val="002C0C78"/>
    <w:rsid w:val="002C470C"/>
    <w:rsid w:val="002D1F5B"/>
    <w:rsid w:val="002D3C45"/>
    <w:rsid w:val="002D46E6"/>
    <w:rsid w:val="002E6335"/>
    <w:rsid w:val="002E7CF8"/>
    <w:rsid w:val="002F2581"/>
    <w:rsid w:val="002F7AA2"/>
    <w:rsid w:val="00305F88"/>
    <w:rsid w:val="00313861"/>
    <w:rsid w:val="00317460"/>
    <w:rsid w:val="00320B38"/>
    <w:rsid w:val="003259FE"/>
    <w:rsid w:val="00332FF3"/>
    <w:rsid w:val="0033436F"/>
    <w:rsid w:val="003358BB"/>
    <w:rsid w:val="003379BB"/>
    <w:rsid w:val="00337F8B"/>
    <w:rsid w:val="00353B66"/>
    <w:rsid w:val="00353B8A"/>
    <w:rsid w:val="0036053C"/>
    <w:rsid w:val="003613B0"/>
    <w:rsid w:val="00361EF7"/>
    <w:rsid w:val="00364BFA"/>
    <w:rsid w:val="003771FF"/>
    <w:rsid w:val="00381C9C"/>
    <w:rsid w:val="00386061"/>
    <w:rsid w:val="00395233"/>
    <w:rsid w:val="003A6DBA"/>
    <w:rsid w:val="003A7F99"/>
    <w:rsid w:val="003B14F9"/>
    <w:rsid w:val="003B2B3E"/>
    <w:rsid w:val="003B52EC"/>
    <w:rsid w:val="003B7E11"/>
    <w:rsid w:val="003C1A25"/>
    <w:rsid w:val="003C2E57"/>
    <w:rsid w:val="003C78CE"/>
    <w:rsid w:val="003E09A2"/>
    <w:rsid w:val="003E494C"/>
    <w:rsid w:val="003F5D59"/>
    <w:rsid w:val="00401557"/>
    <w:rsid w:val="00401E8B"/>
    <w:rsid w:val="0040466A"/>
    <w:rsid w:val="00414E4B"/>
    <w:rsid w:val="00423DDC"/>
    <w:rsid w:val="00425410"/>
    <w:rsid w:val="00440988"/>
    <w:rsid w:val="0044264B"/>
    <w:rsid w:val="00443B06"/>
    <w:rsid w:val="00454163"/>
    <w:rsid w:val="00454852"/>
    <w:rsid w:val="0046453E"/>
    <w:rsid w:val="00465522"/>
    <w:rsid w:val="00471543"/>
    <w:rsid w:val="00476C49"/>
    <w:rsid w:val="00477D19"/>
    <w:rsid w:val="004809F8"/>
    <w:rsid w:val="004A2675"/>
    <w:rsid w:val="004A407A"/>
    <w:rsid w:val="004A653C"/>
    <w:rsid w:val="004A716E"/>
    <w:rsid w:val="004B33CE"/>
    <w:rsid w:val="004B7F55"/>
    <w:rsid w:val="004D3440"/>
    <w:rsid w:val="004D643A"/>
    <w:rsid w:val="004D7C73"/>
    <w:rsid w:val="004F223C"/>
    <w:rsid w:val="004F280F"/>
    <w:rsid w:val="004F7139"/>
    <w:rsid w:val="00526C4E"/>
    <w:rsid w:val="00531052"/>
    <w:rsid w:val="005326D6"/>
    <w:rsid w:val="00537DFD"/>
    <w:rsid w:val="00540C64"/>
    <w:rsid w:val="00542111"/>
    <w:rsid w:val="00543602"/>
    <w:rsid w:val="0055289C"/>
    <w:rsid w:val="00564AAC"/>
    <w:rsid w:val="0057546F"/>
    <w:rsid w:val="00577D54"/>
    <w:rsid w:val="0058279B"/>
    <w:rsid w:val="00583AB6"/>
    <w:rsid w:val="005841CF"/>
    <w:rsid w:val="005B0E77"/>
    <w:rsid w:val="005B33DA"/>
    <w:rsid w:val="005C0479"/>
    <w:rsid w:val="005C05E2"/>
    <w:rsid w:val="005C1527"/>
    <w:rsid w:val="005C25CF"/>
    <w:rsid w:val="005C59EC"/>
    <w:rsid w:val="005D2728"/>
    <w:rsid w:val="005D2F25"/>
    <w:rsid w:val="005D3279"/>
    <w:rsid w:val="005D58D3"/>
    <w:rsid w:val="005E2B0D"/>
    <w:rsid w:val="005E30FC"/>
    <w:rsid w:val="005F54A8"/>
    <w:rsid w:val="006041EB"/>
    <w:rsid w:val="0060634F"/>
    <w:rsid w:val="00612F8B"/>
    <w:rsid w:val="00622CF1"/>
    <w:rsid w:val="00623224"/>
    <w:rsid w:val="00652E5C"/>
    <w:rsid w:val="0065496E"/>
    <w:rsid w:val="00655639"/>
    <w:rsid w:val="00657E8E"/>
    <w:rsid w:val="00661633"/>
    <w:rsid w:val="00662858"/>
    <w:rsid w:val="00667005"/>
    <w:rsid w:val="00670208"/>
    <w:rsid w:val="0067191A"/>
    <w:rsid w:val="00676E73"/>
    <w:rsid w:val="00691860"/>
    <w:rsid w:val="00691EC1"/>
    <w:rsid w:val="006969AC"/>
    <w:rsid w:val="006A0BFF"/>
    <w:rsid w:val="006A25C7"/>
    <w:rsid w:val="006A5A3F"/>
    <w:rsid w:val="006A679E"/>
    <w:rsid w:val="006A6A19"/>
    <w:rsid w:val="006A7F3E"/>
    <w:rsid w:val="006B1725"/>
    <w:rsid w:val="006C662C"/>
    <w:rsid w:val="006D0AD7"/>
    <w:rsid w:val="006D3796"/>
    <w:rsid w:val="006E3A45"/>
    <w:rsid w:val="006F60F4"/>
    <w:rsid w:val="006F6B72"/>
    <w:rsid w:val="006F6E56"/>
    <w:rsid w:val="00702FA6"/>
    <w:rsid w:val="007059A3"/>
    <w:rsid w:val="007111B5"/>
    <w:rsid w:val="0071665A"/>
    <w:rsid w:val="007232C8"/>
    <w:rsid w:val="00724ACB"/>
    <w:rsid w:val="00731F8F"/>
    <w:rsid w:val="00743B47"/>
    <w:rsid w:val="0075174F"/>
    <w:rsid w:val="00753344"/>
    <w:rsid w:val="007548AC"/>
    <w:rsid w:val="00754E18"/>
    <w:rsid w:val="0076535B"/>
    <w:rsid w:val="00765503"/>
    <w:rsid w:val="00770069"/>
    <w:rsid w:val="00770E79"/>
    <w:rsid w:val="00773AE5"/>
    <w:rsid w:val="00776896"/>
    <w:rsid w:val="00782944"/>
    <w:rsid w:val="00791547"/>
    <w:rsid w:val="00795B1D"/>
    <w:rsid w:val="007A073F"/>
    <w:rsid w:val="007B4784"/>
    <w:rsid w:val="007C53FB"/>
    <w:rsid w:val="007C601E"/>
    <w:rsid w:val="007E2CB1"/>
    <w:rsid w:val="007F171C"/>
    <w:rsid w:val="007F3A3E"/>
    <w:rsid w:val="00801D8F"/>
    <w:rsid w:val="008020D2"/>
    <w:rsid w:val="008035AD"/>
    <w:rsid w:val="00806B14"/>
    <w:rsid w:val="008077AE"/>
    <w:rsid w:val="008116B2"/>
    <w:rsid w:val="008149A3"/>
    <w:rsid w:val="00814BB7"/>
    <w:rsid w:val="00814BBE"/>
    <w:rsid w:val="00822E74"/>
    <w:rsid w:val="00822F63"/>
    <w:rsid w:val="008255AA"/>
    <w:rsid w:val="00830129"/>
    <w:rsid w:val="008317FD"/>
    <w:rsid w:val="0083323D"/>
    <w:rsid w:val="0084554A"/>
    <w:rsid w:val="008530B0"/>
    <w:rsid w:val="0085321D"/>
    <w:rsid w:val="0085462C"/>
    <w:rsid w:val="00863B68"/>
    <w:rsid w:val="00872330"/>
    <w:rsid w:val="0089046E"/>
    <w:rsid w:val="00890DCF"/>
    <w:rsid w:val="00897B2C"/>
    <w:rsid w:val="008A079D"/>
    <w:rsid w:val="008A3398"/>
    <w:rsid w:val="008A5DF8"/>
    <w:rsid w:val="008B0A8A"/>
    <w:rsid w:val="008B25F6"/>
    <w:rsid w:val="008B651E"/>
    <w:rsid w:val="008B7D18"/>
    <w:rsid w:val="008C78C0"/>
    <w:rsid w:val="008D0A58"/>
    <w:rsid w:val="008D435F"/>
    <w:rsid w:val="008D4EC9"/>
    <w:rsid w:val="008D7744"/>
    <w:rsid w:val="008E5FCE"/>
    <w:rsid w:val="008F1284"/>
    <w:rsid w:val="008F1F97"/>
    <w:rsid w:val="008F4052"/>
    <w:rsid w:val="00927C03"/>
    <w:rsid w:val="00935230"/>
    <w:rsid w:val="009372C3"/>
    <w:rsid w:val="009427A7"/>
    <w:rsid w:val="00943C2B"/>
    <w:rsid w:val="009445AD"/>
    <w:rsid w:val="00946AC0"/>
    <w:rsid w:val="00947263"/>
    <w:rsid w:val="00952AE4"/>
    <w:rsid w:val="009546B9"/>
    <w:rsid w:val="009549EF"/>
    <w:rsid w:val="009636E1"/>
    <w:rsid w:val="009729D2"/>
    <w:rsid w:val="00981303"/>
    <w:rsid w:val="0098196B"/>
    <w:rsid w:val="00993EA3"/>
    <w:rsid w:val="009969DC"/>
    <w:rsid w:val="00997856"/>
    <w:rsid w:val="009A0411"/>
    <w:rsid w:val="009B01EA"/>
    <w:rsid w:val="009B705B"/>
    <w:rsid w:val="009D0206"/>
    <w:rsid w:val="009D0D26"/>
    <w:rsid w:val="009D4129"/>
    <w:rsid w:val="009D4EB3"/>
    <w:rsid w:val="009E010C"/>
    <w:rsid w:val="009E2ECF"/>
    <w:rsid w:val="009E427A"/>
    <w:rsid w:val="009F0051"/>
    <w:rsid w:val="009F1A44"/>
    <w:rsid w:val="009F7518"/>
    <w:rsid w:val="00A02909"/>
    <w:rsid w:val="00A135BA"/>
    <w:rsid w:val="00A30C7C"/>
    <w:rsid w:val="00A3486D"/>
    <w:rsid w:val="00A367FD"/>
    <w:rsid w:val="00A46784"/>
    <w:rsid w:val="00A4747E"/>
    <w:rsid w:val="00A563D0"/>
    <w:rsid w:val="00A619AB"/>
    <w:rsid w:val="00A631E3"/>
    <w:rsid w:val="00A70C75"/>
    <w:rsid w:val="00A82467"/>
    <w:rsid w:val="00A8293A"/>
    <w:rsid w:val="00A9423B"/>
    <w:rsid w:val="00AA032C"/>
    <w:rsid w:val="00AC2C90"/>
    <w:rsid w:val="00AC351C"/>
    <w:rsid w:val="00AC4E8B"/>
    <w:rsid w:val="00AE5DB1"/>
    <w:rsid w:val="00AF2EE7"/>
    <w:rsid w:val="00AF5C28"/>
    <w:rsid w:val="00AF6173"/>
    <w:rsid w:val="00AF6D0F"/>
    <w:rsid w:val="00B03866"/>
    <w:rsid w:val="00B10C95"/>
    <w:rsid w:val="00B1238C"/>
    <w:rsid w:val="00B13D1B"/>
    <w:rsid w:val="00B174D8"/>
    <w:rsid w:val="00B23BBE"/>
    <w:rsid w:val="00B25939"/>
    <w:rsid w:val="00B44E1B"/>
    <w:rsid w:val="00B471D2"/>
    <w:rsid w:val="00B55802"/>
    <w:rsid w:val="00B56ECE"/>
    <w:rsid w:val="00B61257"/>
    <w:rsid w:val="00B70CAF"/>
    <w:rsid w:val="00B71320"/>
    <w:rsid w:val="00B71637"/>
    <w:rsid w:val="00B72726"/>
    <w:rsid w:val="00B818DF"/>
    <w:rsid w:val="00B84932"/>
    <w:rsid w:val="00B90C6C"/>
    <w:rsid w:val="00B9597C"/>
    <w:rsid w:val="00B96229"/>
    <w:rsid w:val="00BA0837"/>
    <w:rsid w:val="00BA5C49"/>
    <w:rsid w:val="00BA771D"/>
    <w:rsid w:val="00BB2585"/>
    <w:rsid w:val="00BB470A"/>
    <w:rsid w:val="00BC1129"/>
    <w:rsid w:val="00BD5797"/>
    <w:rsid w:val="00BE3AF7"/>
    <w:rsid w:val="00BE5744"/>
    <w:rsid w:val="00BF0354"/>
    <w:rsid w:val="00BF553A"/>
    <w:rsid w:val="00C04633"/>
    <w:rsid w:val="00C06DA7"/>
    <w:rsid w:val="00C10D81"/>
    <w:rsid w:val="00C206AF"/>
    <w:rsid w:val="00C32CCE"/>
    <w:rsid w:val="00C36B3E"/>
    <w:rsid w:val="00C4068F"/>
    <w:rsid w:val="00C4291D"/>
    <w:rsid w:val="00C50FD4"/>
    <w:rsid w:val="00C6037B"/>
    <w:rsid w:val="00C71F01"/>
    <w:rsid w:val="00C83DF1"/>
    <w:rsid w:val="00C93444"/>
    <w:rsid w:val="00CA06D7"/>
    <w:rsid w:val="00CB0B55"/>
    <w:rsid w:val="00CB1586"/>
    <w:rsid w:val="00CB1588"/>
    <w:rsid w:val="00CB6F7D"/>
    <w:rsid w:val="00CC60B6"/>
    <w:rsid w:val="00CD7BA2"/>
    <w:rsid w:val="00CE0B66"/>
    <w:rsid w:val="00CE5A78"/>
    <w:rsid w:val="00CE6059"/>
    <w:rsid w:val="00CE708C"/>
    <w:rsid w:val="00D02D96"/>
    <w:rsid w:val="00D0467E"/>
    <w:rsid w:val="00D120EE"/>
    <w:rsid w:val="00D124B2"/>
    <w:rsid w:val="00D258DD"/>
    <w:rsid w:val="00D3158E"/>
    <w:rsid w:val="00D3564F"/>
    <w:rsid w:val="00D40137"/>
    <w:rsid w:val="00D43200"/>
    <w:rsid w:val="00D47D11"/>
    <w:rsid w:val="00D52117"/>
    <w:rsid w:val="00D531A3"/>
    <w:rsid w:val="00D54145"/>
    <w:rsid w:val="00D54C7A"/>
    <w:rsid w:val="00D57D9C"/>
    <w:rsid w:val="00D60B91"/>
    <w:rsid w:val="00D708AA"/>
    <w:rsid w:val="00D81B72"/>
    <w:rsid w:val="00D83874"/>
    <w:rsid w:val="00D909AC"/>
    <w:rsid w:val="00D91ECB"/>
    <w:rsid w:val="00DA62FB"/>
    <w:rsid w:val="00DA72DF"/>
    <w:rsid w:val="00DB0D39"/>
    <w:rsid w:val="00DB3FB3"/>
    <w:rsid w:val="00DB6015"/>
    <w:rsid w:val="00DC1CC5"/>
    <w:rsid w:val="00DC2493"/>
    <w:rsid w:val="00DC69FD"/>
    <w:rsid w:val="00DD056E"/>
    <w:rsid w:val="00DD225F"/>
    <w:rsid w:val="00DE454D"/>
    <w:rsid w:val="00DE52AD"/>
    <w:rsid w:val="00E02EA6"/>
    <w:rsid w:val="00E128EB"/>
    <w:rsid w:val="00E136E4"/>
    <w:rsid w:val="00E14005"/>
    <w:rsid w:val="00E15129"/>
    <w:rsid w:val="00E15C1C"/>
    <w:rsid w:val="00E17F28"/>
    <w:rsid w:val="00E24F03"/>
    <w:rsid w:val="00E320E2"/>
    <w:rsid w:val="00E37AC7"/>
    <w:rsid w:val="00E45FFB"/>
    <w:rsid w:val="00E47C7E"/>
    <w:rsid w:val="00E52A81"/>
    <w:rsid w:val="00E614DD"/>
    <w:rsid w:val="00E71FCA"/>
    <w:rsid w:val="00E7243B"/>
    <w:rsid w:val="00E86127"/>
    <w:rsid w:val="00E92546"/>
    <w:rsid w:val="00EB1362"/>
    <w:rsid w:val="00EB287F"/>
    <w:rsid w:val="00EC0235"/>
    <w:rsid w:val="00EC3087"/>
    <w:rsid w:val="00EC53D8"/>
    <w:rsid w:val="00EC7F29"/>
    <w:rsid w:val="00ED25FA"/>
    <w:rsid w:val="00EE4BD5"/>
    <w:rsid w:val="00EE73B0"/>
    <w:rsid w:val="00EF6767"/>
    <w:rsid w:val="00F02C32"/>
    <w:rsid w:val="00F03726"/>
    <w:rsid w:val="00F05DDD"/>
    <w:rsid w:val="00F06377"/>
    <w:rsid w:val="00F117E5"/>
    <w:rsid w:val="00F2165F"/>
    <w:rsid w:val="00F24038"/>
    <w:rsid w:val="00F26B64"/>
    <w:rsid w:val="00F31CD4"/>
    <w:rsid w:val="00F60BEC"/>
    <w:rsid w:val="00F61A82"/>
    <w:rsid w:val="00F65503"/>
    <w:rsid w:val="00F7504E"/>
    <w:rsid w:val="00F87B17"/>
    <w:rsid w:val="00F90C56"/>
    <w:rsid w:val="00F92AFF"/>
    <w:rsid w:val="00F930DA"/>
    <w:rsid w:val="00F93EFD"/>
    <w:rsid w:val="00F9444C"/>
    <w:rsid w:val="00F96E95"/>
    <w:rsid w:val="00FA2C2A"/>
    <w:rsid w:val="00FB7B58"/>
    <w:rsid w:val="00FC28FA"/>
    <w:rsid w:val="00FC71CD"/>
    <w:rsid w:val="00FD01A4"/>
    <w:rsid w:val="00FD6194"/>
    <w:rsid w:val="00FD6DCD"/>
    <w:rsid w:val="00FD79F3"/>
    <w:rsid w:val="00FE16A9"/>
    <w:rsid w:val="00FE1EC3"/>
    <w:rsid w:val="00FE678B"/>
    <w:rsid w:val="00F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57B87FB8"/>
  <w15:chartTrackingRefBased/>
  <w15:docId w15:val="{0DE2620F-08E5-41C8-96F8-E19D219F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8116B2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30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du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1796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Andukuri</dc:creator>
  <cp:keywords/>
  <dc:description/>
  <cp:lastModifiedBy>Poornima Andukuri</cp:lastModifiedBy>
  <cp:revision>512</cp:revision>
  <cp:lastPrinted>2020-01-12T23:27:00Z</cp:lastPrinted>
  <dcterms:created xsi:type="dcterms:W3CDTF">2020-01-12T20:03:00Z</dcterms:created>
  <dcterms:modified xsi:type="dcterms:W3CDTF">2020-03-02T01:43:00Z</dcterms:modified>
  <cp:version/>
</cp:coreProperties>
</file>