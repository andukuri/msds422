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6D9E4" w14:textId="6D717567" w:rsidR="00E614DD" w:rsidRPr="00C71F01" w:rsidRDefault="0089046E" w:rsidP="00C71F01">
      <w:pPr>
        <w:pStyle w:val="Title"/>
        <w:jc w:val="left"/>
        <w:rPr>
          <w:b/>
          <w:bCs/>
        </w:rPr>
      </w:pPr>
      <w:r>
        <w:rPr>
          <w:b/>
          <w:bCs/>
        </w:rPr>
        <w:t>Introduction</w:t>
      </w:r>
      <w:r w:rsidR="00C71F01" w:rsidRPr="00C71F01">
        <w:rPr>
          <w:b/>
          <w:bCs/>
        </w:rPr>
        <w:t>:</w:t>
      </w:r>
    </w:p>
    <w:p w14:paraId="405B6222" w14:textId="0023AB8F" w:rsidR="00E614DD" w:rsidRDefault="008D435F" w:rsidP="00C71F01">
      <w:r>
        <w:t xml:space="preserve">Machine learning can be used to evaluate real estate market to increase sales and profits. It is less time </w:t>
      </w:r>
      <w:r w:rsidR="009969DC">
        <w:t>an</w:t>
      </w:r>
      <w:r>
        <w:t xml:space="preserve">d resource consuming compared to other evaluation techniques. Machine learning regression for residential real estate evaluation will help improve performance. </w:t>
      </w:r>
    </w:p>
    <w:p w14:paraId="56D0C6AE" w14:textId="0F2287AE" w:rsidR="006B1725" w:rsidRDefault="008D435F" w:rsidP="006B1725">
      <w:pPr>
        <w:ind w:firstLine="0"/>
        <w:rPr>
          <w:b/>
          <w:bCs/>
        </w:rPr>
      </w:pPr>
      <w:r>
        <w:rPr>
          <w:b/>
          <w:bCs/>
        </w:rPr>
        <w:t>Exploratory Data Analysis</w:t>
      </w:r>
      <w:r w:rsidR="00081FAE" w:rsidRPr="00081FAE">
        <w:rPr>
          <w:b/>
          <w:bCs/>
        </w:rPr>
        <w:t>:</w:t>
      </w:r>
    </w:p>
    <w:p w14:paraId="40738E88" w14:textId="71C801E6" w:rsidR="008D435F" w:rsidRPr="009E010C" w:rsidRDefault="008D435F" w:rsidP="008D435F">
      <w:pPr>
        <w:ind w:firstLine="0"/>
      </w:pPr>
      <w:r>
        <w:rPr>
          <w:b/>
          <w:bCs/>
        </w:rPr>
        <w:tab/>
      </w:r>
      <w:r w:rsidR="009E010C">
        <w:t xml:space="preserve">The data provided has 506 rows with 13 variables that describe the neighborhood, number of rooms, zone, </w:t>
      </w:r>
      <w:r w:rsidR="00081DF8">
        <w:t xml:space="preserve">distance, </w:t>
      </w:r>
      <w:r w:rsidR="009E010C">
        <w:t xml:space="preserve">crime rate and more. Variables like number of rooms, </w:t>
      </w:r>
      <w:r w:rsidR="00297217">
        <w:t>distance</w:t>
      </w:r>
      <w:r w:rsidR="009E010C">
        <w:t xml:space="preserve">, crime rate affect the market. Neighborhood is a categorical attributed and is not required. There were missing values and no outliers. </w:t>
      </w:r>
      <w:bookmarkStart w:id="0" w:name="_GoBack"/>
      <w:bookmarkEnd w:id="0"/>
    </w:p>
    <w:p w14:paraId="7917761E" w14:textId="1ED8BF58" w:rsidR="009E010C" w:rsidRDefault="00731F8F" w:rsidP="006A5A3F">
      <w:pPr>
        <w:tabs>
          <w:tab w:val="left" w:pos="7761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22FDA" wp14:editId="792F6CDB">
                <wp:simplePos x="0" y="0"/>
                <wp:positionH relativeFrom="column">
                  <wp:posOffset>4162425</wp:posOffset>
                </wp:positionH>
                <wp:positionV relativeFrom="page">
                  <wp:posOffset>4638675</wp:posOffset>
                </wp:positionV>
                <wp:extent cx="1818005" cy="448310"/>
                <wp:effectExtent l="0" t="0" r="0" b="88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5" cy="448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024884" w14:textId="3A74761F" w:rsidR="009E010C" w:rsidRPr="00753344" w:rsidRDefault="00753344" w:rsidP="009E010C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18"/>
                              </w:rPr>
                            </w:pPr>
                            <w:r w:rsidRPr="0075334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18"/>
                              </w:rPr>
                              <w:t xml:space="preserve">Figure 1: </w:t>
                            </w:r>
                            <w:r w:rsidR="009E010C" w:rsidRPr="0075334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18"/>
                              </w:rPr>
                              <w:t>Correlation matrix to response variable 'mv'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422F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7.75pt;margin-top:365.25pt;width:143.15pt;height:3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" stroked="f">
                <v:textbox style="mso-fit-shape-to-text:t" inset="0,0,0,0">
                  <w:txbxContent>
                    <w:p w14:paraId="5D024884" w14:textId="3A74761F" w:rsidR="009E010C" w:rsidRPr="00753344" w:rsidRDefault="00753344" w:rsidP="009E010C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18"/>
                        </w:rPr>
                      </w:pPr>
                      <w:r w:rsidRPr="00753344">
                        <w:rPr>
                          <w:b/>
                          <w:bCs/>
                          <w:i w:val="0"/>
                          <w:iCs w:val="0"/>
                          <w:noProof/>
                          <w:sz w:val="18"/>
                        </w:rPr>
                        <w:t xml:space="preserve">Figure 1: </w:t>
                      </w:r>
                      <w:r w:rsidR="009E010C" w:rsidRPr="00753344">
                        <w:rPr>
                          <w:b/>
                          <w:bCs/>
                          <w:i w:val="0"/>
                          <w:iCs w:val="0"/>
                          <w:noProof/>
                          <w:sz w:val="18"/>
                        </w:rPr>
                        <w:t>Correlation matrix to response variable 'mv'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C10C0C0" wp14:editId="45AE096C">
            <wp:simplePos x="0" y="0"/>
            <wp:positionH relativeFrom="column">
              <wp:posOffset>4171950</wp:posOffset>
            </wp:positionH>
            <wp:positionV relativeFrom="page">
              <wp:posOffset>4895850</wp:posOffset>
            </wp:positionV>
            <wp:extent cx="1818005" cy="1524000"/>
            <wp:effectExtent l="0" t="0" r="0" b="0"/>
            <wp:wrapSquare wrapText="bothSides"/>
            <wp:docPr id="3" name="Picture 3" descr="C:\Users\pandu\AppData\Local\Microsoft\Windows\INetCache\Content.MSO\9FA03F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u\AppData\Local\Microsoft\Windows\INetCache\Content.MSO\9FA03F66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010C">
        <w:t>The correlation matrix shows that the response variable is most influenced by the variable rooms. This indicates that the highest value homes are bigger homes in specific neighborhoods.</w:t>
      </w:r>
    </w:p>
    <w:p w14:paraId="782307F3" w14:textId="03B34771" w:rsidR="009E010C" w:rsidRDefault="00731F8F" w:rsidP="006A5A3F">
      <w:pPr>
        <w:tabs>
          <w:tab w:val="left" w:pos="7761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E9AED" wp14:editId="5379B413">
                <wp:simplePos x="0" y="0"/>
                <wp:positionH relativeFrom="column">
                  <wp:posOffset>838200</wp:posOffset>
                </wp:positionH>
                <wp:positionV relativeFrom="paragraph">
                  <wp:posOffset>990600</wp:posOffset>
                </wp:positionV>
                <wp:extent cx="250507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4C5BC6" w14:textId="7EB40EFE" w:rsidR="00753344" w:rsidRPr="00753344" w:rsidRDefault="00753344" w:rsidP="0075334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18"/>
                              </w:rPr>
                            </w:pPr>
                            <w:r w:rsidRPr="00753344">
                              <w:rPr>
                                <w:b/>
                                <w:bCs/>
                                <w:i w:val="0"/>
                                <w:iCs w:val="0"/>
                                <w:sz w:val="18"/>
                              </w:rPr>
                              <w:t>Figure 2: Linear Plot for variables to response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E9AED" id="Text Box 11" o:spid="_x0000_s1027" type="#_x0000_t202" style="position:absolute;margin-left:66pt;margin-top:78pt;width:197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" stroked="f">
                <v:textbox style="mso-fit-shape-to-text:t" inset="0,0,0,0">
                  <w:txbxContent>
                    <w:p w14:paraId="6B4C5BC6" w14:textId="7EB40EFE" w:rsidR="00753344" w:rsidRPr="00753344" w:rsidRDefault="00753344" w:rsidP="00753344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18"/>
                        </w:rPr>
                      </w:pPr>
                      <w:r w:rsidRPr="00753344">
                        <w:rPr>
                          <w:b/>
                          <w:bCs/>
                          <w:i w:val="0"/>
                          <w:iCs w:val="0"/>
                          <w:sz w:val="18"/>
                        </w:rPr>
                        <w:t>Figure 2: Linear Plot for variables to response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163">
        <w:t>The histograms below are the distribution plots for all variables. All variables may require scaling as they are not normally distributed</w:t>
      </w:r>
    </w:p>
    <w:p w14:paraId="3843FAFC" w14:textId="7ECDF0A8" w:rsidR="009E010C" w:rsidRDefault="00731F8F" w:rsidP="006A5A3F">
      <w:pPr>
        <w:tabs>
          <w:tab w:val="left" w:pos="7761"/>
        </w:tabs>
        <w:ind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617AAF" wp14:editId="22559B29">
            <wp:simplePos x="0" y="0"/>
            <wp:positionH relativeFrom="column">
              <wp:posOffset>-171450</wp:posOffset>
            </wp:positionH>
            <wp:positionV relativeFrom="page">
              <wp:posOffset>6400800</wp:posOffset>
            </wp:positionV>
            <wp:extent cx="5779770" cy="3124200"/>
            <wp:effectExtent l="0" t="0" r="0" b="0"/>
            <wp:wrapSquare wrapText="bothSides"/>
            <wp:docPr id="15" name="Picture 15" descr="C:\Users\pandu\AppData\Local\Microsoft\Windows\INetCache\Content.MSO\56C9C0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du\AppData\Local\Microsoft\Windows\INetCache\Content.MSO\56C9C012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51AB5" w14:textId="0A14F325" w:rsidR="009E010C" w:rsidRPr="00806B14" w:rsidRDefault="00806B14" w:rsidP="006A5A3F">
      <w:pPr>
        <w:tabs>
          <w:tab w:val="left" w:pos="7761"/>
        </w:tabs>
        <w:ind w:firstLine="0"/>
        <w:rPr>
          <w:b/>
          <w:bCs/>
        </w:rPr>
      </w:pPr>
      <w:r w:rsidRPr="00806B14">
        <w:rPr>
          <w:b/>
          <w:bCs/>
        </w:rPr>
        <w:t>Programming</w:t>
      </w:r>
      <w:r>
        <w:rPr>
          <w:b/>
          <w:bCs/>
        </w:rPr>
        <w:t>:</w:t>
      </w:r>
    </w:p>
    <w:p w14:paraId="1AF54013" w14:textId="2CD4A7AD" w:rsidR="00454163" w:rsidRPr="00F2165F" w:rsidRDefault="00927C03" w:rsidP="00F2165F">
      <w:pPr>
        <w:tabs>
          <w:tab w:val="left" w:pos="7761"/>
        </w:tabs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C40E07A" wp14:editId="29927B96">
            <wp:simplePos x="0" y="0"/>
            <wp:positionH relativeFrom="column">
              <wp:posOffset>4162425</wp:posOffset>
            </wp:positionH>
            <wp:positionV relativeFrom="page">
              <wp:posOffset>3076575</wp:posOffset>
            </wp:positionV>
            <wp:extent cx="1714500" cy="1148080"/>
            <wp:effectExtent l="0" t="0" r="0" b="0"/>
            <wp:wrapSquare wrapText="bothSides"/>
            <wp:docPr id="22" name="Picture 22" descr="C:\Users\pandu\AppData\Local\Microsoft\Windows\INetCache\Content.MSO\6D719E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ndu\AppData\Local\Microsoft\Windows\INetCache\Content.MSO\6D719E3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65F" w:rsidRPr="00F2165F">
        <w:t>The fo</w:t>
      </w:r>
      <w:r w:rsidR="00F2165F">
        <w:t xml:space="preserve">ur regression models used for this analysis are Linear, Ridge, Lasso and </w:t>
      </w:r>
      <w:proofErr w:type="spellStart"/>
      <w:r w:rsidR="00F2165F">
        <w:t>ElasticNet</w:t>
      </w:r>
      <w:proofErr w:type="spellEnd"/>
      <w:r w:rsidR="00F2165F">
        <w:t xml:space="preserve">. The python packages used for data handling are Pandas, Number, </w:t>
      </w:r>
      <w:proofErr w:type="spellStart"/>
      <w:r w:rsidR="00F2165F">
        <w:t>SciKitLearn</w:t>
      </w:r>
      <w:proofErr w:type="spellEnd"/>
      <w:r w:rsidR="00F2165F">
        <w:t>. The variable ‘neighborhood’ was removed to create a subset of variables and response variable.</w:t>
      </w:r>
      <w:r w:rsidR="00194B15">
        <w:t xml:space="preserve"> The model data was creating by using </w:t>
      </w:r>
      <w:proofErr w:type="spellStart"/>
      <w:r w:rsidR="00194B15">
        <w:t>StandardScaler</w:t>
      </w:r>
      <w:proofErr w:type="spellEnd"/>
      <w:r w:rsidR="00194B15">
        <w:t>().</w:t>
      </w:r>
      <w:r w:rsidR="00F2165F">
        <w:t xml:space="preserve"> The </w:t>
      </w:r>
      <w:proofErr w:type="spellStart"/>
      <w:r w:rsidR="00F2165F">
        <w:t>SciKit</w:t>
      </w:r>
      <w:proofErr w:type="spellEnd"/>
      <w:r w:rsidR="00F2165F">
        <w:t xml:space="preserve"> Learn function </w:t>
      </w:r>
      <w:proofErr w:type="spellStart"/>
      <w:r w:rsidR="00F2165F">
        <w:t>train_test_split</w:t>
      </w:r>
      <w:proofErr w:type="spellEnd"/>
      <w:r w:rsidR="00F2165F">
        <w:t xml:space="preserve"> was used to split the data by the test size</w:t>
      </w:r>
      <w:r w:rsidR="00A8293A">
        <w:t xml:space="preserve">. squared error metric </w:t>
      </w:r>
    </w:p>
    <w:p w14:paraId="3C2FB631" w14:textId="071E4157" w:rsidR="00454163" w:rsidRDefault="00401557" w:rsidP="006A5A3F">
      <w:pPr>
        <w:tabs>
          <w:tab w:val="left" w:pos="7761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311D7" wp14:editId="778959AF">
                <wp:simplePos x="0" y="0"/>
                <wp:positionH relativeFrom="column">
                  <wp:posOffset>4162425</wp:posOffset>
                </wp:positionH>
                <wp:positionV relativeFrom="page">
                  <wp:posOffset>4286250</wp:posOffset>
                </wp:positionV>
                <wp:extent cx="1714500" cy="258445"/>
                <wp:effectExtent l="0" t="0" r="0" b="825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B4DD0" w14:textId="502E9B2C" w:rsidR="00927C03" w:rsidRPr="00927C03" w:rsidRDefault="00927C03" w:rsidP="00927C03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18"/>
                              </w:rPr>
                            </w:pPr>
                            <w:r w:rsidRPr="00927C0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18"/>
                              </w:rPr>
                              <w:t>Lasso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311D7" id="Text Box 23" o:spid="_x0000_s1028" type="#_x0000_t202" style="position:absolute;margin-left:327.75pt;margin-top:337.5pt;width:135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" stroked="f">
                <v:textbox style="mso-fit-shape-to-text:t" inset="0,0,0,0">
                  <w:txbxContent>
                    <w:p w14:paraId="0A6B4DD0" w14:textId="502E9B2C" w:rsidR="00927C03" w:rsidRPr="00927C03" w:rsidRDefault="00927C03" w:rsidP="00927C03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18"/>
                        </w:rPr>
                      </w:pPr>
                      <w:r w:rsidRPr="00927C03">
                        <w:rPr>
                          <w:b/>
                          <w:bCs/>
                          <w:i w:val="0"/>
                          <w:iCs w:val="0"/>
                          <w:noProof/>
                          <w:sz w:val="18"/>
                        </w:rPr>
                        <w:t>Lasso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81C2C4" wp14:editId="05703FBA">
                <wp:simplePos x="0" y="0"/>
                <wp:positionH relativeFrom="column">
                  <wp:posOffset>0</wp:posOffset>
                </wp:positionH>
                <wp:positionV relativeFrom="page">
                  <wp:posOffset>4342130</wp:posOffset>
                </wp:positionV>
                <wp:extent cx="1895475" cy="258445"/>
                <wp:effectExtent l="0" t="0" r="9525" b="825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CCE94" w14:textId="49726B3F" w:rsidR="00042F19" w:rsidRPr="00042F19" w:rsidRDefault="00042F19" w:rsidP="00042F19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18"/>
                              </w:rPr>
                            </w:pPr>
                            <w:r w:rsidRPr="00042F19">
                              <w:rPr>
                                <w:b/>
                                <w:bCs/>
                                <w:i w:val="0"/>
                                <w:iCs w:val="0"/>
                                <w:sz w:val="18"/>
                              </w:rPr>
                              <w:t>Linear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1C2C4" id="Text Box 19" o:spid="_x0000_s1029" type="#_x0000_t202" style="position:absolute;margin-left:0;margin-top:341.9pt;width:149.25pt;height:2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" stroked="f">
                <v:textbox style="mso-fit-shape-to-text:t" inset="0,0,0,0">
                  <w:txbxContent>
                    <w:p w14:paraId="1FFCCE94" w14:textId="49726B3F" w:rsidR="00042F19" w:rsidRPr="00042F19" w:rsidRDefault="00042F19" w:rsidP="00042F19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18"/>
                        </w:rPr>
                      </w:pPr>
                      <w:r w:rsidRPr="00042F19">
                        <w:rPr>
                          <w:b/>
                          <w:bCs/>
                          <w:i w:val="0"/>
                          <w:iCs w:val="0"/>
                          <w:sz w:val="18"/>
                        </w:rPr>
                        <w:t>Linear Regression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27C03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04C36132" wp14:editId="6598C392">
            <wp:simplePos x="0" y="0"/>
            <wp:positionH relativeFrom="column">
              <wp:posOffset>0</wp:posOffset>
            </wp:positionH>
            <wp:positionV relativeFrom="page">
              <wp:posOffset>4600575</wp:posOffset>
            </wp:positionV>
            <wp:extent cx="2009775" cy="1346200"/>
            <wp:effectExtent l="0" t="0" r="9525" b="6350"/>
            <wp:wrapSquare wrapText="bothSides"/>
            <wp:docPr id="24" name="Picture 24" descr="C:\Users\pandu\AppData\Local\Microsoft\Windows\INetCache\Content.MSO\16186B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ndu\AppData\Local\Microsoft\Windows\INetCache\Content.MSO\16186BA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C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E8F452" wp14:editId="39C0C40D">
                <wp:simplePos x="0" y="0"/>
                <wp:positionH relativeFrom="column">
                  <wp:posOffset>2243455</wp:posOffset>
                </wp:positionH>
                <wp:positionV relativeFrom="page">
                  <wp:posOffset>4362450</wp:posOffset>
                </wp:positionV>
                <wp:extent cx="1657350" cy="258445"/>
                <wp:effectExtent l="0" t="0" r="0" b="825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A50CC" w14:textId="3166E9B3" w:rsidR="002B0769" w:rsidRPr="002B0769" w:rsidRDefault="002B0769" w:rsidP="002B0769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18"/>
                              </w:rPr>
                            </w:pPr>
                            <w:proofErr w:type="spellStart"/>
                            <w:r w:rsidRPr="002B0769">
                              <w:rPr>
                                <w:b/>
                                <w:bCs/>
                                <w:i w:val="0"/>
                                <w:iCs w:val="0"/>
                                <w:sz w:val="18"/>
                              </w:rPr>
                              <w:t>Rigde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8F452" id="Text Box 21" o:spid="_x0000_s1030" type="#_x0000_t202" style="position:absolute;margin-left:176.65pt;margin-top:343.5pt;width:130.5pt;height:2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" stroked="f">
                <v:textbox style="mso-fit-shape-to-text:t" inset="0,0,0,0">
                  <w:txbxContent>
                    <w:p w14:paraId="597A50CC" w14:textId="3166E9B3" w:rsidR="002B0769" w:rsidRPr="002B0769" w:rsidRDefault="002B0769" w:rsidP="002B0769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18"/>
                        </w:rPr>
                      </w:pPr>
                      <w:proofErr w:type="spellStart"/>
                      <w:r w:rsidRPr="002B0769">
                        <w:rPr>
                          <w:b/>
                          <w:bCs/>
                          <w:i w:val="0"/>
                          <w:iCs w:val="0"/>
                          <w:sz w:val="18"/>
                        </w:rPr>
                        <w:t>Rigde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B0769">
        <w:rPr>
          <w:noProof/>
        </w:rPr>
        <w:drawing>
          <wp:anchor distT="0" distB="0" distL="114300" distR="114300" simplePos="0" relativeHeight="251669504" behindDoc="0" locked="0" layoutInCell="1" allowOverlap="1" wp14:anchorId="404DAC10" wp14:editId="78E0B068">
            <wp:simplePos x="0" y="0"/>
            <wp:positionH relativeFrom="column">
              <wp:posOffset>2009140</wp:posOffset>
            </wp:positionH>
            <wp:positionV relativeFrom="page">
              <wp:posOffset>3018790</wp:posOffset>
            </wp:positionV>
            <wp:extent cx="1891030" cy="1266825"/>
            <wp:effectExtent l="0" t="0" r="0" b="9525"/>
            <wp:wrapSquare wrapText="bothSides"/>
            <wp:docPr id="20" name="Picture 20" descr="C:\Users\pandu\AppData\Local\Microsoft\Windows\INetCache\Content.MSO\65B2D5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ndu\AppData\Local\Microsoft\Windows\INetCache\Content.MSO\65B2D57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F19">
        <w:rPr>
          <w:noProof/>
        </w:rPr>
        <w:drawing>
          <wp:anchor distT="0" distB="0" distL="114300" distR="114300" simplePos="0" relativeHeight="251666432" behindDoc="0" locked="0" layoutInCell="1" allowOverlap="1" wp14:anchorId="11F4ABB9" wp14:editId="6137D263">
            <wp:simplePos x="0" y="0"/>
            <wp:positionH relativeFrom="column">
              <wp:posOffset>0</wp:posOffset>
            </wp:positionH>
            <wp:positionV relativeFrom="page">
              <wp:posOffset>3019425</wp:posOffset>
            </wp:positionV>
            <wp:extent cx="1895475" cy="1269365"/>
            <wp:effectExtent l="0" t="0" r="0" b="0"/>
            <wp:wrapSquare wrapText="bothSides"/>
            <wp:docPr id="18" name="Picture 18" descr="C:\Users\pandu\AppData\Local\Microsoft\Windows\INetCache\Content.MSO\6E3FA9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ndu\AppData\Local\Microsoft\Windows\INetCache\Content.MSO\6E3FA9F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FCC90" w14:textId="77777777" w:rsidR="00401557" w:rsidRDefault="00401557" w:rsidP="006A5A3F">
      <w:pPr>
        <w:tabs>
          <w:tab w:val="left" w:pos="7761"/>
        </w:tabs>
        <w:ind w:firstLine="0"/>
      </w:pPr>
    </w:p>
    <w:p w14:paraId="347E44CC" w14:textId="2EBD6792" w:rsidR="00454163" w:rsidRDefault="00401557" w:rsidP="006A5A3F">
      <w:pPr>
        <w:tabs>
          <w:tab w:val="left" w:pos="7761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B127C9" wp14:editId="3B37CA82">
                <wp:simplePos x="0" y="0"/>
                <wp:positionH relativeFrom="column">
                  <wp:posOffset>0</wp:posOffset>
                </wp:positionH>
                <wp:positionV relativeFrom="page">
                  <wp:posOffset>5915025</wp:posOffset>
                </wp:positionV>
                <wp:extent cx="2009775" cy="258445"/>
                <wp:effectExtent l="0" t="0" r="9525" b="825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5B1F9F" w14:textId="51416001" w:rsidR="00927C03" w:rsidRPr="00927C03" w:rsidRDefault="00927C03" w:rsidP="00927C03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18"/>
                              </w:rPr>
                            </w:pPr>
                            <w:proofErr w:type="spellStart"/>
                            <w:r w:rsidRPr="00927C03">
                              <w:rPr>
                                <w:b/>
                                <w:bCs/>
                                <w:i w:val="0"/>
                                <w:iCs w:val="0"/>
                                <w:sz w:val="18"/>
                              </w:rPr>
                              <w:t>ElasticNet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127C9" id="Text Box 25" o:spid="_x0000_s1031" type="#_x0000_t202" style="position:absolute;margin-left:0;margin-top:465.75pt;width:158.25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" stroked="f">
                <v:textbox style="mso-fit-shape-to-text:t" inset="0,0,0,0">
                  <w:txbxContent>
                    <w:p w14:paraId="5F5B1F9F" w14:textId="51416001" w:rsidR="00927C03" w:rsidRPr="00927C03" w:rsidRDefault="00927C03" w:rsidP="00927C03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18"/>
                        </w:rPr>
                      </w:pPr>
                      <w:proofErr w:type="spellStart"/>
                      <w:r w:rsidRPr="00927C03">
                        <w:rPr>
                          <w:b/>
                          <w:bCs/>
                          <w:i w:val="0"/>
                          <w:iCs w:val="0"/>
                          <w:sz w:val="18"/>
                        </w:rPr>
                        <w:t>ElasticNet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C78C0">
        <w:rPr>
          <w:noProof/>
        </w:rPr>
        <w:drawing>
          <wp:anchor distT="0" distB="0" distL="114300" distR="114300" simplePos="0" relativeHeight="251679744" behindDoc="0" locked="0" layoutInCell="1" allowOverlap="1" wp14:anchorId="4F4EB0E3" wp14:editId="6F1C9A55">
            <wp:simplePos x="0" y="0"/>
            <wp:positionH relativeFrom="column">
              <wp:posOffset>3843655</wp:posOffset>
            </wp:positionH>
            <wp:positionV relativeFrom="page">
              <wp:posOffset>5600700</wp:posOffset>
            </wp:positionV>
            <wp:extent cx="2409825" cy="1495425"/>
            <wp:effectExtent l="0" t="0" r="9525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293A">
        <w:t>For every regression model the model score and root mean squared error metric for performance evaluation was calculated.</w:t>
      </w:r>
    </w:p>
    <w:p w14:paraId="6CCDFAC7" w14:textId="5DDA7BC1" w:rsidR="0055289C" w:rsidRDefault="0055289C" w:rsidP="006A5A3F">
      <w:pPr>
        <w:tabs>
          <w:tab w:val="left" w:pos="7761"/>
        </w:tabs>
        <w:ind w:firstLine="0"/>
        <w:rPr>
          <w:b/>
          <w:bCs/>
        </w:rPr>
      </w:pPr>
    </w:p>
    <w:p w14:paraId="23B3AA64" w14:textId="613F066F" w:rsidR="000E29BD" w:rsidRDefault="009729D2" w:rsidP="006A5A3F">
      <w:pPr>
        <w:tabs>
          <w:tab w:val="left" w:pos="7761"/>
        </w:tabs>
        <w:ind w:firstLine="0"/>
        <w:rPr>
          <w:b/>
          <w:bCs/>
        </w:rPr>
      </w:pPr>
      <w:r>
        <w:rPr>
          <w:b/>
          <w:bCs/>
        </w:rPr>
        <w:t xml:space="preserve">Insights &amp; </w:t>
      </w:r>
      <w:r w:rsidRPr="009729D2">
        <w:rPr>
          <w:b/>
          <w:bCs/>
        </w:rPr>
        <w:t>Conclusion:</w:t>
      </w:r>
    </w:p>
    <w:p w14:paraId="783627A5" w14:textId="33C9FAE7" w:rsidR="003C1A25" w:rsidRPr="003C1A25" w:rsidRDefault="00773AE5" w:rsidP="006A5A3F">
      <w:pPr>
        <w:tabs>
          <w:tab w:val="left" w:pos="7761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DB8BF3" wp14:editId="72AF08FF">
                <wp:simplePos x="0" y="0"/>
                <wp:positionH relativeFrom="column">
                  <wp:posOffset>3967480</wp:posOffset>
                </wp:positionH>
                <wp:positionV relativeFrom="paragraph">
                  <wp:posOffset>452755</wp:posOffset>
                </wp:positionV>
                <wp:extent cx="2409825" cy="63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C66E97" w14:textId="7EF6BC4E" w:rsidR="00773AE5" w:rsidRPr="00773AE5" w:rsidRDefault="00773AE5" w:rsidP="00773AE5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18"/>
                              </w:rPr>
                            </w:pPr>
                            <w:r w:rsidRPr="00773AE5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18"/>
                              </w:rPr>
                              <w:t>Root mean squared Error Metric and Model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B8BF3" id="Text Box 27" o:spid="_x0000_s1032" type="#_x0000_t202" style="position:absolute;margin-left:312.4pt;margin-top:35.65pt;width:189.7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" stroked="f">
                <v:textbox style="mso-fit-shape-to-text:t" inset="0,0,0,0">
                  <w:txbxContent>
                    <w:p w14:paraId="78C66E97" w14:textId="7EF6BC4E" w:rsidR="00773AE5" w:rsidRPr="00773AE5" w:rsidRDefault="00773AE5" w:rsidP="00773AE5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18"/>
                        </w:rPr>
                      </w:pPr>
                      <w:r w:rsidRPr="00773AE5">
                        <w:rPr>
                          <w:b/>
                          <w:bCs/>
                          <w:i w:val="0"/>
                          <w:iCs w:val="0"/>
                          <w:noProof/>
                          <w:sz w:val="18"/>
                        </w:rPr>
                        <w:t>Root mean squared Error Metric and Model 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 xml:space="preserve">              </w:t>
      </w:r>
      <w:r>
        <w:t xml:space="preserve">The Linear </w:t>
      </w:r>
      <w:r w:rsidR="00724ACB">
        <w:t>model performed the best with respect to the root mean squared error metric, then</w:t>
      </w:r>
      <w:r>
        <w:t xml:space="preserve"> Ridge regression</w:t>
      </w:r>
      <w:r w:rsidR="00724ACB">
        <w:t xml:space="preserve">, </w:t>
      </w:r>
      <w:proofErr w:type="spellStart"/>
      <w:r w:rsidR="00724ACB">
        <w:t>ElasticNet</w:t>
      </w:r>
      <w:proofErr w:type="spellEnd"/>
      <w:r w:rsidR="00724ACB">
        <w:t xml:space="preserve"> and Lasso in the order mentioned. I recommend that Linear regression model be used for real estate market evaluation.</w:t>
      </w:r>
      <w:r w:rsidR="0055289C">
        <w:rPr>
          <w:b/>
          <w:bCs/>
        </w:rPr>
        <w:tab/>
      </w:r>
      <w:r w:rsidR="003C1A25">
        <w:rPr>
          <w:b/>
          <w:bCs/>
        </w:rPr>
        <w:tab/>
      </w:r>
    </w:p>
    <w:p w14:paraId="4E5401BD" w14:textId="019D37C3" w:rsidR="000E29BD" w:rsidRDefault="000E29BD" w:rsidP="006A5A3F">
      <w:pPr>
        <w:tabs>
          <w:tab w:val="left" w:pos="7761"/>
        </w:tabs>
        <w:ind w:firstLine="0"/>
        <w:rPr>
          <w:b/>
          <w:bCs/>
        </w:rPr>
      </w:pPr>
      <w:r w:rsidRPr="000E29BD">
        <w:rPr>
          <w:b/>
          <w:bCs/>
        </w:rPr>
        <w:t>Appendix:</w:t>
      </w:r>
    </w:p>
    <w:p w14:paraId="713E51EC" w14:textId="2095735E" w:rsidR="00401557" w:rsidRPr="00CE0B66" w:rsidRDefault="00CE0B66" w:rsidP="006A5A3F">
      <w:pPr>
        <w:tabs>
          <w:tab w:val="left" w:pos="7761"/>
        </w:tabs>
        <w:ind w:firstLine="0"/>
      </w:pPr>
      <w:r>
        <w:t xml:space="preserve">The </w:t>
      </w:r>
      <w:proofErr w:type="spellStart"/>
      <w:r>
        <w:t>ipynb</w:t>
      </w:r>
      <w:proofErr w:type="spellEnd"/>
      <w:r>
        <w:t xml:space="preserve"> notebook</w:t>
      </w:r>
      <w:r w:rsidR="00F03726">
        <w:t xml:space="preserve"> and an html version of the notebook along with the output and graphs are</w:t>
      </w:r>
      <w:r>
        <w:t xml:space="preserve"> </w:t>
      </w:r>
      <w:r w:rsidR="00F03726">
        <w:t>included in the submission.</w:t>
      </w:r>
      <w:r w:rsidR="008116B2">
        <w:t xml:space="preserve"> </w:t>
      </w:r>
    </w:p>
    <w:sectPr w:rsidR="00401557" w:rsidRPr="00CE0B66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B7E7C" w14:textId="77777777" w:rsidR="00440988" w:rsidRDefault="00440988">
      <w:pPr>
        <w:spacing w:line="240" w:lineRule="auto"/>
      </w:pPr>
      <w:r>
        <w:separator/>
      </w:r>
    </w:p>
  </w:endnote>
  <w:endnote w:type="continuationSeparator" w:id="0">
    <w:p w14:paraId="385371CA" w14:textId="77777777" w:rsidR="00440988" w:rsidRDefault="00440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3121C" w14:textId="77777777" w:rsidR="00440988" w:rsidRDefault="00440988">
      <w:pPr>
        <w:spacing w:line="240" w:lineRule="auto"/>
      </w:pPr>
      <w:r>
        <w:separator/>
      </w:r>
    </w:p>
  </w:footnote>
  <w:footnote w:type="continuationSeparator" w:id="0">
    <w:p w14:paraId="34A81BF7" w14:textId="77777777" w:rsidR="00440988" w:rsidRDefault="004409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640F3" w14:textId="0E565A16" w:rsidR="00440988" w:rsidRDefault="00440988" w:rsidP="00440988">
    <w:pPr>
      <w:pStyle w:val="Header"/>
    </w:pPr>
    <w:r>
      <w:t>Poornima Andukuri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808C3" w14:textId="591F1442" w:rsidR="00E614DD" w:rsidRDefault="00440988">
    <w:pPr>
      <w:pStyle w:val="Header"/>
    </w:pPr>
    <w:r>
      <w:t>Poornima Andukuri</w:t>
    </w:r>
  </w:p>
  <w:p w14:paraId="18590BEF" w14:textId="77777777" w:rsidR="00440988" w:rsidRDefault="004409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88"/>
    <w:rsid w:val="00023965"/>
    <w:rsid w:val="00040CBB"/>
    <w:rsid w:val="00042F19"/>
    <w:rsid w:val="0006020D"/>
    <w:rsid w:val="00065271"/>
    <w:rsid w:val="000658FE"/>
    <w:rsid w:val="0008024B"/>
    <w:rsid w:val="00081DF8"/>
    <w:rsid w:val="00081FAE"/>
    <w:rsid w:val="000B78C8"/>
    <w:rsid w:val="000E29BD"/>
    <w:rsid w:val="00135517"/>
    <w:rsid w:val="001463B2"/>
    <w:rsid w:val="00194B15"/>
    <w:rsid w:val="00195E09"/>
    <w:rsid w:val="001B770D"/>
    <w:rsid w:val="001C0CB1"/>
    <w:rsid w:val="001F4F72"/>
    <w:rsid w:val="001F62C0"/>
    <w:rsid w:val="002236E5"/>
    <w:rsid w:val="00245E02"/>
    <w:rsid w:val="00297217"/>
    <w:rsid w:val="002B0769"/>
    <w:rsid w:val="002B6391"/>
    <w:rsid w:val="002F7AA2"/>
    <w:rsid w:val="00305F88"/>
    <w:rsid w:val="003259FE"/>
    <w:rsid w:val="00337F8B"/>
    <w:rsid w:val="00353B66"/>
    <w:rsid w:val="00353B8A"/>
    <w:rsid w:val="003771FF"/>
    <w:rsid w:val="003B2B3E"/>
    <w:rsid w:val="003C1A25"/>
    <w:rsid w:val="003C78CE"/>
    <w:rsid w:val="00401557"/>
    <w:rsid w:val="00440988"/>
    <w:rsid w:val="0044264B"/>
    <w:rsid w:val="00443B06"/>
    <w:rsid w:val="00454163"/>
    <w:rsid w:val="004A2675"/>
    <w:rsid w:val="004A716E"/>
    <w:rsid w:val="004F7139"/>
    <w:rsid w:val="00531052"/>
    <w:rsid w:val="0055289C"/>
    <w:rsid w:val="005841CF"/>
    <w:rsid w:val="005B0E77"/>
    <w:rsid w:val="005C0479"/>
    <w:rsid w:val="005C25CF"/>
    <w:rsid w:val="005D3279"/>
    <w:rsid w:val="005D58D3"/>
    <w:rsid w:val="005E30FC"/>
    <w:rsid w:val="00655639"/>
    <w:rsid w:val="00667005"/>
    <w:rsid w:val="00676E73"/>
    <w:rsid w:val="00691EC1"/>
    <w:rsid w:val="006A25C7"/>
    <w:rsid w:val="006A5A3F"/>
    <w:rsid w:val="006B1725"/>
    <w:rsid w:val="006F6B72"/>
    <w:rsid w:val="00702FA6"/>
    <w:rsid w:val="00724ACB"/>
    <w:rsid w:val="00731F8F"/>
    <w:rsid w:val="0075174F"/>
    <w:rsid w:val="00753344"/>
    <w:rsid w:val="0076535B"/>
    <w:rsid w:val="00773AE5"/>
    <w:rsid w:val="007C53FB"/>
    <w:rsid w:val="00806B14"/>
    <w:rsid w:val="008116B2"/>
    <w:rsid w:val="008255AA"/>
    <w:rsid w:val="00863B68"/>
    <w:rsid w:val="0089046E"/>
    <w:rsid w:val="008A3398"/>
    <w:rsid w:val="008B7D18"/>
    <w:rsid w:val="008C78C0"/>
    <w:rsid w:val="008D435F"/>
    <w:rsid w:val="008F1F97"/>
    <w:rsid w:val="008F4052"/>
    <w:rsid w:val="00927C03"/>
    <w:rsid w:val="00947263"/>
    <w:rsid w:val="009729D2"/>
    <w:rsid w:val="00981303"/>
    <w:rsid w:val="009969DC"/>
    <w:rsid w:val="009D0206"/>
    <w:rsid w:val="009D4EB3"/>
    <w:rsid w:val="009E010C"/>
    <w:rsid w:val="009F1A44"/>
    <w:rsid w:val="00A135BA"/>
    <w:rsid w:val="00A30C7C"/>
    <w:rsid w:val="00A8293A"/>
    <w:rsid w:val="00B1238C"/>
    <w:rsid w:val="00B13D1B"/>
    <w:rsid w:val="00B61257"/>
    <w:rsid w:val="00B71320"/>
    <w:rsid w:val="00B71637"/>
    <w:rsid w:val="00B818DF"/>
    <w:rsid w:val="00BE5744"/>
    <w:rsid w:val="00C06DA7"/>
    <w:rsid w:val="00C206AF"/>
    <w:rsid w:val="00C32CCE"/>
    <w:rsid w:val="00C4068F"/>
    <w:rsid w:val="00C4291D"/>
    <w:rsid w:val="00C6037B"/>
    <w:rsid w:val="00C71F01"/>
    <w:rsid w:val="00CB1588"/>
    <w:rsid w:val="00CE0B66"/>
    <w:rsid w:val="00D124B2"/>
    <w:rsid w:val="00D47D11"/>
    <w:rsid w:val="00D52117"/>
    <w:rsid w:val="00D54145"/>
    <w:rsid w:val="00DB0D39"/>
    <w:rsid w:val="00DC69FD"/>
    <w:rsid w:val="00DE52AD"/>
    <w:rsid w:val="00E14005"/>
    <w:rsid w:val="00E45FFB"/>
    <w:rsid w:val="00E614DD"/>
    <w:rsid w:val="00E7243B"/>
    <w:rsid w:val="00F03726"/>
    <w:rsid w:val="00F2165F"/>
    <w:rsid w:val="00F26B64"/>
    <w:rsid w:val="00F930DA"/>
    <w:rsid w:val="00F9444C"/>
    <w:rsid w:val="00FB7B58"/>
    <w:rsid w:val="00FC28FA"/>
    <w:rsid w:val="00F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7B87FB8"/>
  <w15:chartTrackingRefBased/>
  <w15:docId w15:val="{0DE2620F-08E5-41C8-96F8-E19D219F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8116B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du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393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Andukuri</dc:creator>
  <cp:keywords/>
  <dc:description/>
  <cp:lastModifiedBy>Poornima Andukuri</cp:lastModifiedBy>
  <cp:revision>109</cp:revision>
  <cp:lastPrinted>2020-01-12T23:27:00Z</cp:lastPrinted>
  <dcterms:created xsi:type="dcterms:W3CDTF">2020-01-12T20:03:00Z</dcterms:created>
  <dcterms:modified xsi:type="dcterms:W3CDTF">2020-01-20T01:52:00Z</dcterms:modified>
  <cp:version/>
</cp:coreProperties>
</file>